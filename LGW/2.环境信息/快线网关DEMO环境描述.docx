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0D" w:rsidRDefault="00CA0154" w:rsidP="00CA0154">
      <w:pPr>
        <w:pStyle w:val="MMTitle"/>
      </w:pPr>
      <w:r>
        <w:rPr>
          <w:rFonts w:hint="eastAsia"/>
        </w:rPr>
        <w:t>快线系统</w:t>
      </w:r>
      <w:r w:rsidR="007B0261">
        <w:rPr>
          <w:rFonts w:hint="eastAsia"/>
        </w:rPr>
        <w:t>现网</w:t>
      </w:r>
      <w:r w:rsidR="007B0261">
        <w:rPr>
          <w:rFonts w:hint="eastAsia"/>
        </w:rPr>
        <w:t>DEMO</w:t>
      </w:r>
      <w:r w:rsidR="00D71B5E">
        <w:rPr>
          <w:rFonts w:hint="eastAsia"/>
        </w:rPr>
        <w:t>环境</w:t>
      </w:r>
    </w:p>
    <w:p w:rsidR="00CA0154" w:rsidRDefault="00CA0154" w:rsidP="00CA0154">
      <w:pPr>
        <w:pStyle w:val="MMTopic1"/>
      </w:pPr>
      <w:r>
        <w:rPr>
          <w:rFonts w:hint="eastAsia"/>
        </w:rPr>
        <w:t>测试环境的拓扑结构</w:t>
      </w:r>
    </w:p>
    <w:p w:rsidR="00CA0154" w:rsidRDefault="00705750" w:rsidP="00CA0154">
      <w:pPr>
        <w:pStyle w:val="MMTopic2"/>
      </w:pPr>
      <w:r>
        <w:rPr>
          <w:rFonts w:hint="eastAsia"/>
        </w:rPr>
        <w:t>DEMO</w:t>
      </w:r>
      <w:r>
        <w:rPr>
          <w:rFonts w:hint="eastAsia"/>
        </w:rPr>
        <w:t>环境拓扑结构</w:t>
      </w:r>
    </w:p>
    <w:p w:rsidR="005F2C29" w:rsidRDefault="00EE70AB" w:rsidP="0043218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6pt;height:297.95pt">
            <v:imagedata r:id="rId8" o:title="" croptop="14833f" cropleft="15085f"/>
          </v:shape>
        </w:pict>
      </w:r>
    </w:p>
    <w:p w:rsidR="00C96B99" w:rsidRDefault="00C96B99" w:rsidP="00873197">
      <w:pPr>
        <w:pStyle w:val="MMTopic2"/>
      </w:pPr>
      <w:r>
        <w:rPr>
          <w:rFonts w:hint="eastAsia"/>
        </w:rPr>
        <w:t>IP</w:t>
      </w:r>
      <w:r>
        <w:rPr>
          <w:rFonts w:hint="eastAsia"/>
        </w:rPr>
        <w:t>地址及访问方式</w:t>
      </w:r>
    </w:p>
    <w:p w:rsidR="00E12DBA" w:rsidRDefault="00E12DBA" w:rsidP="00E12DBA">
      <w:pPr>
        <w:pStyle w:val="MMTopic3"/>
      </w:pPr>
      <w:r>
        <w:rPr>
          <w:rFonts w:hint="eastAsia"/>
        </w:rPr>
        <w:t>设备</w:t>
      </w:r>
      <w:r w:rsidR="00931B16">
        <w:rPr>
          <w:rFonts w:hint="eastAsia"/>
        </w:rPr>
        <w:t>IP</w:t>
      </w:r>
      <w:r w:rsidR="00B05ABA">
        <w:rPr>
          <w:rFonts w:hint="eastAsia"/>
        </w:rPr>
        <w:t>地址</w:t>
      </w:r>
      <w:r>
        <w:rPr>
          <w:rFonts w:hint="eastAsia"/>
        </w:rPr>
        <w:t>列表</w:t>
      </w:r>
    </w:p>
    <w:p w:rsidR="005C400E" w:rsidRDefault="005C400E" w:rsidP="005C400E">
      <w:r>
        <w:rPr>
          <w:rFonts w:hint="eastAsia"/>
        </w:rPr>
        <w:t>设备的</w:t>
      </w:r>
      <w:r>
        <w:rPr>
          <w:rFonts w:hint="eastAsia"/>
        </w:rPr>
        <w:t>IP</w:t>
      </w:r>
      <w:r>
        <w:rPr>
          <w:rFonts w:hint="eastAsia"/>
        </w:rPr>
        <w:t>地址列表：</w:t>
      </w:r>
    </w:p>
    <w:tbl>
      <w:tblPr>
        <w:tblW w:w="10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916"/>
        <w:gridCol w:w="716"/>
        <w:gridCol w:w="1616"/>
        <w:gridCol w:w="1716"/>
        <w:gridCol w:w="1616"/>
        <w:gridCol w:w="2694"/>
      </w:tblGrid>
      <w:tr w:rsidR="00377E2D" w:rsidRPr="006C4C44" w:rsidTr="00CA5D5B">
        <w:trPr>
          <w:trHeight w:val="270"/>
        </w:trPr>
        <w:tc>
          <w:tcPr>
            <w:tcW w:w="1384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377E2D" w:rsidRPr="00E12DBA" w:rsidRDefault="00377E2D" w:rsidP="006C4C4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设备名称</w:t>
            </w:r>
          </w:p>
        </w:tc>
        <w:tc>
          <w:tcPr>
            <w:tcW w:w="916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377E2D" w:rsidRPr="00E12DBA" w:rsidRDefault="00377E2D" w:rsidP="00E12DBA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网卡</w:t>
            </w:r>
          </w:p>
        </w:tc>
        <w:tc>
          <w:tcPr>
            <w:tcW w:w="716" w:type="dxa"/>
            <w:tcBorders>
              <w:bottom w:val="single" w:sz="6" w:space="0" w:color="000000"/>
            </w:tcBorders>
            <w:shd w:val="pct30" w:color="FFFF00" w:fill="FFFFFF"/>
          </w:tcPr>
          <w:p w:rsidR="00377E2D" w:rsidRPr="006C4C44" w:rsidRDefault="00377E2D" w:rsidP="00E12DBA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速率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377E2D" w:rsidRPr="00E12DBA" w:rsidRDefault="00377E2D" w:rsidP="00E12DBA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IP地址</w:t>
            </w:r>
          </w:p>
        </w:tc>
        <w:tc>
          <w:tcPr>
            <w:tcW w:w="1716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377E2D" w:rsidRPr="00E12DBA" w:rsidRDefault="00377E2D" w:rsidP="00E12DBA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掩码</w:t>
            </w:r>
          </w:p>
        </w:tc>
        <w:tc>
          <w:tcPr>
            <w:tcW w:w="1516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377E2D" w:rsidRPr="00E12DBA" w:rsidRDefault="00377E2D" w:rsidP="00E12DBA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网关</w:t>
            </w:r>
          </w:p>
        </w:tc>
        <w:tc>
          <w:tcPr>
            <w:tcW w:w="2694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377E2D" w:rsidRPr="00E12DBA" w:rsidRDefault="00377E2D" w:rsidP="007952AC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ISP和用途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 w:val="restart"/>
            <w:shd w:val="clear" w:color="auto" w:fill="auto"/>
            <w:noWrap/>
            <w:hideMark/>
          </w:tcPr>
          <w:p w:rsidR="00A967FA" w:rsidRPr="00C6312E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HTCDN-ZJXS-L101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-LGW-01</w:t>
            </w:r>
          </w:p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MGMT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10.1.24.201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7952AC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控制网络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/>
            <w:shd w:val="clear" w:color="auto" w:fill="auto"/>
            <w:hideMark/>
          </w:tcPr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5,1/6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10.1.17.201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10.1.16.1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数据传输网络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/>
            <w:shd w:val="clear" w:color="auto" w:fill="auto"/>
            <w:hideMark/>
          </w:tcPr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C6312E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7,1/8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115.236.57.114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255.255.255.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115.236.57.97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服务网络/萧山电信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 w:val="restart"/>
            <w:shd w:val="clear" w:color="auto" w:fill="auto"/>
            <w:noWrap/>
            <w:hideMark/>
          </w:tcPr>
          <w:p w:rsidR="00A967FA" w:rsidRPr="00C6312E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HTCDN-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ZJJX</w:t>
            </w: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-L101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-LGW-01</w:t>
            </w:r>
          </w:p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29628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MGMT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10.1.24.202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控制网络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/>
            <w:shd w:val="clear" w:color="auto" w:fill="auto"/>
            <w:hideMark/>
          </w:tcPr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5,1/6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5608D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10.1.17.202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10.1.16.1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数据传输网络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/>
            <w:shd w:val="clear" w:color="auto" w:fill="auto"/>
            <w:hideMark/>
          </w:tcPr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7,1/8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101.69.204.168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255.255.255.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101.69.204.161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7952AC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服务网络/嘉兴联通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 w:val="restart"/>
            <w:shd w:val="clear" w:color="auto" w:fill="auto"/>
            <w:noWrap/>
            <w:hideMark/>
          </w:tcPr>
          <w:p w:rsidR="00A967FA" w:rsidRPr="00C6312E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lastRenderedPageBreak/>
              <w:t>HTCDN-ZJ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HZ</w:t>
            </w: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-L101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-LGW-01</w:t>
            </w:r>
          </w:p>
          <w:p w:rsidR="00A967FA" w:rsidRPr="00E12DBA" w:rsidRDefault="00A967FA" w:rsidP="00EA2E0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29628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MGMT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10.1.24.203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控制网络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/>
            <w:shd w:val="clear" w:color="auto" w:fill="auto"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5,1/6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5608D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10.1.17.203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10.1.16.1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数据传输网络</w:t>
            </w:r>
          </w:p>
        </w:tc>
      </w:tr>
      <w:tr w:rsidR="00A967FA" w:rsidRPr="006C4C44" w:rsidTr="009336D9">
        <w:trPr>
          <w:trHeight w:val="270"/>
        </w:trPr>
        <w:tc>
          <w:tcPr>
            <w:tcW w:w="1384" w:type="dxa"/>
            <w:vMerge/>
            <w:shd w:val="clear" w:color="auto" w:fill="auto"/>
            <w:hideMark/>
          </w:tcPr>
          <w:p w:rsidR="00A967FA" w:rsidRPr="00E12DBA" w:rsidRDefault="00A967FA" w:rsidP="00E12DBA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1/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7,1/8</w:t>
            </w:r>
          </w:p>
        </w:tc>
        <w:tc>
          <w:tcPr>
            <w:tcW w:w="716" w:type="dxa"/>
            <w:shd w:val="clear" w:color="auto" w:fill="auto"/>
          </w:tcPr>
          <w:p w:rsidR="00A967FA" w:rsidRPr="006C4C44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>000M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:rsidR="00A967FA" w:rsidRPr="00E12DBA" w:rsidRDefault="00A967FA" w:rsidP="0011365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113.215.9.231</w:t>
            </w:r>
          </w:p>
        </w:tc>
        <w:tc>
          <w:tcPr>
            <w:tcW w:w="1716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255.255.255.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A967FA" w:rsidRPr="00A967FA" w:rsidRDefault="00A967FA" w:rsidP="00BE6AB7">
            <w:pPr>
              <w:jc w:val="both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A967FA">
              <w:rPr>
                <w:rFonts w:ascii="宋体" w:hAnsi="宋体" w:cs="宋体" w:hint="eastAsia"/>
                <w:color w:val="000000"/>
                <w:sz w:val="20"/>
                <w:szCs w:val="20"/>
              </w:rPr>
              <w:t>113.215.9.225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:rsidR="00A967FA" w:rsidRPr="00E12DBA" w:rsidRDefault="00A967FA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服务网络/华数传媒</w:t>
            </w:r>
          </w:p>
        </w:tc>
      </w:tr>
    </w:tbl>
    <w:p w:rsidR="00E12DBA" w:rsidRDefault="00E12DBA" w:rsidP="00E12DBA"/>
    <w:p w:rsidR="00C31571" w:rsidRDefault="009D314F" w:rsidP="008C683A">
      <w:pPr>
        <w:pStyle w:val="MMTopic3"/>
      </w:pPr>
      <w:r>
        <w:rPr>
          <w:rFonts w:hint="eastAsia"/>
        </w:rPr>
        <w:t>设备访问方式</w:t>
      </w:r>
      <w:r w:rsidR="00C31571">
        <w:rPr>
          <w:rFonts w:hint="eastAsia"/>
        </w:rPr>
        <w:t>VPN</w:t>
      </w:r>
      <w:r w:rsidR="00C31571">
        <w:rPr>
          <w:rFonts w:hint="eastAsia"/>
        </w:rPr>
        <w:t>拨入方式</w:t>
      </w:r>
    </w:p>
    <w:p w:rsidR="0019031E" w:rsidRDefault="0019031E" w:rsidP="0019031E">
      <w:pPr>
        <w:pStyle w:val="MMTopic3"/>
        <w:numPr>
          <w:ilvl w:val="0"/>
          <w:numId w:val="0"/>
        </w:numPr>
      </w:pPr>
      <w:r>
        <w:rPr>
          <w:rFonts w:hint="eastAsia"/>
        </w:rPr>
        <w:t>VPN</w:t>
      </w:r>
      <w:r>
        <w:rPr>
          <w:rFonts w:hint="eastAsia"/>
        </w:rPr>
        <w:t>拨入：</w:t>
      </w:r>
    </w:p>
    <w:p w:rsidR="0019031E" w:rsidRDefault="00F4193A" w:rsidP="0019031E">
      <w:r>
        <w:rPr>
          <w:rFonts w:hint="eastAsia"/>
        </w:rPr>
        <w:t>PPTP</w:t>
      </w:r>
      <w:r>
        <w:rPr>
          <w:rFonts w:hint="eastAsia"/>
        </w:rPr>
        <w:t>服务器：</w:t>
      </w:r>
      <w:r w:rsidRPr="00F4193A">
        <w:t>115.236.57.100</w:t>
      </w:r>
    </w:p>
    <w:p w:rsidR="00F4193A" w:rsidRDefault="00F4193A" w:rsidP="0019031E">
      <w:r>
        <w:rPr>
          <w:rFonts w:hint="eastAsia"/>
        </w:rPr>
        <w:t>用户名密码：</w:t>
      </w:r>
      <w:r>
        <w:rPr>
          <w:rFonts w:hint="eastAsia"/>
        </w:rPr>
        <w:t>forti/forti123</w:t>
      </w:r>
    </w:p>
    <w:p w:rsidR="0019031E" w:rsidRDefault="0019031E" w:rsidP="0019031E">
      <w:pPr>
        <w:pStyle w:val="MMTopic3"/>
        <w:numPr>
          <w:ilvl w:val="0"/>
          <w:numId w:val="0"/>
        </w:numPr>
      </w:pPr>
      <w:r>
        <w:rPr>
          <w:rFonts w:hint="eastAsia"/>
        </w:rPr>
        <w:t>设备登录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701"/>
        <w:gridCol w:w="3119"/>
        <w:gridCol w:w="2410"/>
      </w:tblGrid>
      <w:tr w:rsidR="00EF0D48" w:rsidRPr="006C4C44" w:rsidTr="00EF0D48">
        <w:trPr>
          <w:trHeight w:val="270"/>
        </w:trPr>
        <w:tc>
          <w:tcPr>
            <w:tcW w:w="2943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F0D48" w:rsidRPr="00E12DBA" w:rsidRDefault="00EF0D48" w:rsidP="006C4C44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设备名称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F0D48" w:rsidRPr="00E12DBA" w:rsidRDefault="00EF0D48" w:rsidP="00296280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IP地址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F0D48" w:rsidRPr="00E12DBA" w:rsidRDefault="00EF0D48" w:rsidP="00296280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HTTP方式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F0D48" w:rsidRPr="00E12DBA" w:rsidRDefault="00EF0D48" w:rsidP="00296280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SSH方式</w:t>
            </w:r>
          </w:p>
        </w:tc>
      </w:tr>
      <w:tr w:rsidR="00EF0D48" w:rsidRPr="006C4C44" w:rsidTr="00EF0D48">
        <w:trPr>
          <w:trHeight w:val="270"/>
        </w:trPr>
        <w:tc>
          <w:tcPr>
            <w:tcW w:w="2943" w:type="dxa"/>
            <w:shd w:val="clear" w:color="auto" w:fill="auto"/>
            <w:noWrap/>
            <w:hideMark/>
          </w:tcPr>
          <w:p w:rsidR="00EF0D48" w:rsidRPr="00E12DBA" w:rsidRDefault="00EF0D48" w:rsidP="00EF0D4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HTCDN-ZJXS-L101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-LGW-01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EF0D48" w:rsidRPr="00E12DBA" w:rsidRDefault="00EF0D48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10.1.24.201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:rsidR="00EF0D48" w:rsidRPr="00E12DBA" w:rsidRDefault="00EF0D48" w:rsidP="00C0420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7073">
              <w:rPr>
                <w:rFonts w:ascii="宋体" w:hAnsi="宋体" w:cs="宋体" w:hint="eastAsia"/>
                <w:sz w:val="20"/>
                <w:szCs w:val="20"/>
              </w:rPr>
              <w:t>http://10.1.24.201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admin/空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EF0D48" w:rsidRPr="00E12DBA" w:rsidRDefault="00EF0D48" w:rsidP="0020070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24.201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admin/空</w:t>
            </w:r>
          </w:p>
        </w:tc>
      </w:tr>
      <w:tr w:rsidR="00EF0D48" w:rsidRPr="006C4C44" w:rsidTr="00EF0D48">
        <w:trPr>
          <w:trHeight w:val="270"/>
        </w:trPr>
        <w:tc>
          <w:tcPr>
            <w:tcW w:w="2943" w:type="dxa"/>
            <w:shd w:val="clear" w:color="auto" w:fill="auto"/>
            <w:noWrap/>
            <w:hideMark/>
          </w:tcPr>
          <w:p w:rsidR="00EF0D48" w:rsidRPr="00E12DBA" w:rsidRDefault="00EF0D48" w:rsidP="00EF0D4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HTCDN-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ZJJX</w:t>
            </w: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-L101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-LGW-01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EF0D48" w:rsidRPr="00E12DBA" w:rsidRDefault="00EF0D48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10.1.24.20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:rsidR="00EF0D48" w:rsidRPr="00E12DBA" w:rsidRDefault="00EF0D48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7073">
              <w:rPr>
                <w:rFonts w:ascii="宋体" w:hAnsi="宋体" w:cs="宋体" w:hint="eastAsia"/>
                <w:sz w:val="20"/>
                <w:szCs w:val="20"/>
              </w:rPr>
              <w:t>http://10.1.24.20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admin/空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EF0D48" w:rsidRPr="00E12DBA" w:rsidRDefault="00EF0D48" w:rsidP="0020070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24.202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admin/空</w:t>
            </w:r>
          </w:p>
        </w:tc>
      </w:tr>
      <w:tr w:rsidR="00EF0D48" w:rsidRPr="006C4C44" w:rsidTr="00EF0D48">
        <w:trPr>
          <w:trHeight w:val="270"/>
        </w:trPr>
        <w:tc>
          <w:tcPr>
            <w:tcW w:w="2943" w:type="dxa"/>
            <w:shd w:val="clear" w:color="auto" w:fill="auto"/>
            <w:noWrap/>
            <w:hideMark/>
          </w:tcPr>
          <w:p w:rsidR="00EF0D48" w:rsidRPr="00E12DBA" w:rsidRDefault="00EF0D48" w:rsidP="00EF0D4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HTCDN-ZJ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HZ</w:t>
            </w:r>
            <w:r w:rsidRPr="00C6312E">
              <w:rPr>
                <w:rFonts w:ascii="宋体" w:hAnsi="宋体" w:cs="宋体"/>
                <w:color w:val="000000"/>
                <w:sz w:val="20"/>
                <w:szCs w:val="20"/>
              </w:rPr>
              <w:t>-L101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-LGW-01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EF0D48" w:rsidRPr="00E12DBA" w:rsidRDefault="00EF0D48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5608D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10.1.24.20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:rsidR="00EF0D48" w:rsidRPr="00E12DBA" w:rsidRDefault="00EF0D48" w:rsidP="006D1AB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C7073">
              <w:rPr>
                <w:rFonts w:ascii="宋体" w:hAnsi="宋体" w:cs="宋体" w:hint="eastAsia"/>
                <w:sz w:val="20"/>
                <w:szCs w:val="20"/>
              </w:rPr>
              <w:t>http://10.1.24.20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 admin/空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EF0D48" w:rsidRPr="00E12DBA" w:rsidRDefault="00EF0D48" w:rsidP="0020070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24.203</w:t>
            </w:r>
            <w:r w:rsidR="00A27895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admin/空</w:t>
            </w:r>
          </w:p>
        </w:tc>
      </w:tr>
    </w:tbl>
    <w:p w:rsidR="00742802" w:rsidRDefault="00742802" w:rsidP="00E12DBA"/>
    <w:p w:rsidR="0019031E" w:rsidRDefault="00A261F4" w:rsidP="00EF338C">
      <w:pPr>
        <w:pStyle w:val="MMTopic3"/>
        <w:numPr>
          <w:ilvl w:val="0"/>
          <w:numId w:val="0"/>
        </w:numPr>
      </w:pPr>
      <w:r>
        <w:rPr>
          <w:rFonts w:hint="eastAsia"/>
        </w:rPr>
        <w:t>测试用服务器设备</w:t>
      </w:r>
    </w:p>
    <w:tbl>
      <w:tblPr>
        <w:tblW w:w="10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2157"/>
        <w:gridCol w:w="1351"/>
        <w:gridCol w:w="1183"/>
        <w:gridCol w:w="4592"/>
      </w:tblGrid>
      <w:tr w:rsidR="0062124E" w:rsidRPr="006C4C44" w:rsidTr="0062124E">
        <w:trPr>
          <w:trHeight w:val="270"/>
        </w:trPr>
        <w:tc>
          <w:tcPr>
            <w:tcW w:w="1371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设备名称</w:t>
            </w:r>
          </w:p>
        </w:tc>
        <w:tc>
          <w:tcPr>
            <w:tcW w:w="2157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设备称谓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62124E" w:rsidRPr="00E12DBA" w:rsidRDefault="0062124E" w:rsidP="008A6CF3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IP地址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  <w:shd w:val="pct30" w:color="FFFF00" w:fill="FFFFFF"/>
            <w:noWrap/>
          </w:tcPr>
          <w:p w:rsidR="0062124E" w:rsidRPr="00E12DBA" w:rsidRDefault="0062124E" w:rsidP="008A6CF3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操作系统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62124E" w:rsidRPr="00E12DBA" w:rsidRDefault="0062124E" w:rsidP="008A6CF3">
            <w:pP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C4C44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SSH方式</w:t>
            </w:r>
          </w:p>
        </w:tc>
      </w:tr>
      <w:tr w:rsidR="0062124E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VM-01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183" w:type="dxa"/>
            <w:shd w:val="clear" w:color="auto" w:fill="auto"/>
            <w:noWrap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62124E" w:rsidRPr="00E12DBA" w:rsidRDefault="0062124E" w:rsidP="0062124E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24.208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62124E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183" w:type="dxa"/>
            <w:shd w:val="clear" w:color="auto" w:fill="auto"/>
            <w:noWrap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62124E" w:rsidRPr="00E12DBA" w:rsidRDefault="0062124E" w:rsidP="0044341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24.20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62124E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83" w:type="dxa"/>
            <w:shd w:val="clear" w:color="auto" w:fill="auto"/>
            <w:noWrap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62124E" w:rsidRPr="00E12DBA" w:rsidRDefault="0062124E" w:rsidP="008A6CF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24.210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B63ABB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B63ABB" w:rsidRPr="00E12DBA" w:rsidRDefault="00B63ABB" w:rsidP="00B63ABB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57" w:type="dxa"/>
            <w:shd w:val="clear" w:color="auto" w:fill="auto"/>
            <w:noWrap/>
          </w:tcPr>
          <w:p w:rsidR="00B63ABB" w:rsidRPr="00E12DBA" w:rsidRDefault="00B63ABB" w:rsidP="00C4509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B63ABB" w:rsidRPr="00E12DBA" w:rsidRDefault="00B63ABB" w:rsidP="00B63ABB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83" w:type="dxa"/>
            <w:shd w:val="clear" w:color="auto" w:fill="auto"/>
            <w:noWrap/>
          </w:tcPr>
          <w:p w:rsidR="00B63ABB" w:rsidRPr="00E12DBA" w:rsidRDefault="00B63ABB" w:rsidP="00C450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B63ABB" w:rsidRPr="00E12DBA" w:rsidRDefault="00B63ABB" w:rsidP="0044341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24.2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12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B63ABB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B63ABB" w:rsidRPr="00E12DBA" w:rsidRDefault="00B63ABB" w:rsidP="00B63ABB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57" w:type="dxa"/>
            <w:shd w:val="clear" w:color="auto" w:fill="auto"/>
            <w:noWrap/>
          </w:tcPr>
          <w:p w:rsidR="00B63ABB" w:rsidRPr="00E12DBA" w:rsidRDefault="00B63ABB" w:rsidP="00C45095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B63ABB" w:rsidRPr="00E12DBA" w:rsidRDefault="00B63ABB" w:rsidP="00B63ABB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183" w:type="dxa"/>
            <w:shd w:val="clear" w:color="auto" w:fill="auto"/>
            <w:noWrap/>
          </w:tcPr>
          <w:p w:rsidR="00B63ABB" w:rsidRPr="00E12DBA" w:rsidRDefault="00B63ABB" w:rsidP="00C450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B63ABB" w:rsidRPr="00E12DBA" w:rsidRDefault="00B63ABB" w:rsidP="00C450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24.213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100858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57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83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24.214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</w:t>
            </w:r>
            <w:r w:rsidR="00EE70AB">
              <w:rPr>
                <w:rFonts w:ascii="宋体" w:hAnsi="宋体" w:cs="宋体" w:hint="eastAsia"/>
                <w:color w:val="000000"/>
                <w:sz w:val="20"/>
                <w:szCs w:val="20"/>
              </w:rPr>
              <w:t>llysc,1s1kr</w:t>
            </w:r>
            <w:bookmarkStart w:id="0" w:name="_GoBack"/>
            <w:bookmarkEnd w:id="0"/>
          </w:p>
        </w:tc>
      </w:tr>
      <w:tr w:rsidR="00100858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57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83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24.215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100858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VM-0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57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183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24.216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100858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100858" w:rsidRPr="00E12DBA" w:rsidRDefault="00100858" w:rsidP="0010085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57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183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24.217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  <w:tr w:rsidR="00100858" w:rsidRPr="006C4C44" w:rsidTr="0062124E">
        <w:trPr>
          <w:trHeight w:val="270"/>
        </w:trPr>
        <w:tc>
          <w:tcPr>
            <w:tcW w:w="1371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62124E">
              <w:rPr>
                <w:rFonts w:ascii="宋体" w:hAnsi="宋体" w:cs="宋体"/>
                <w:color w:val="000000"/>
                <w:sz w:val="20"/>
                <w:szCs w:val="20"/>
              </w:rPr>
              <w:t>VM-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57" w:type="dxa"/>
            <w:shd w:val="clear" w:color="auto" w:fill="auto"/>
            <w:noWrap/>
          </w:tcPr>
          <w:p w:rsidR="00100858" w:rsidRPr="00E12DBA" w:rsidRDefault="00100858" w:rsidP="00D6515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PC服务器</w:t>
            </w:r>
          </w:p>
        </w:tc>
        <w:tc>
          <w:tcPr>
            <w:tcW w:w="1351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183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</w:tcPr>
          <w:p w:rsidR="00100858" w:rsidRPr="00E12DBA" w:rsidRDefault="00100858" w:rsidP="00D6515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Port :5188,IP:</w:t>
            </w:r>
            <w:r w:rsidRPr="00E12DBA">
              <w:rPr>
                <w:rFonts w:ascii="宋体" w:hAnsi="宋体" w:cs="宋体" w:hint="eastAsia"/>
                <w:color w:val="000000"/>
                <w:sz w:val="20"/>
                <w:szCs w:val="20"/>
              </w:rPr>
              <w:t>10.1.</w:t>
            </w:r>
            <w:r w:rsidR="00443410">
              <w:rPr>
                <w:rFonts w:ascii="宋体" w:hAnsi="宋体" w:cs="宋体" w:hint="eastAsia"/>
                <w:color w:val="000000"/>
                <w:sz w:val="20"/>
                <w:szCs w:val="20"/>
              </w:rPr>
              <w:t>24.218</w:t>
            </w:r>
            <w:r w:rsidRPr="006C4C44"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root/0wlonewave</w:t>
            </w:r>
          </w:p>
        </w:tc>
      </w:tr>
    </w:tbl>
    <w:p w:rsidR="0062124E" w:rsidRDefault="0062124E" w:rsidP="0062124E"/>
    <w:p w:rsidR="00E65236" w:rsidRDefault="00E65236" w:rsidP="0062124E"/>
    <w:p w:rsidR="00E65236" w:rsidRPr="00254D2C" w:rsidRDefault="00E65236" w:rsidP="00E65236">
      <w:pPr>
        <w:pStyle w:val="MMTopic3"/>
        <w:numPr>
          <w:ilvl w:val="0"/>
          <w:numId w:val="0"/>
        </w:numPr>
        <w:rPr>
          <w:strike/>
        </w:rPr>
      </w:pPr>
      <w:r w:rsidRPr="00254D2C">
        <w:rPr>
          <w:rFonts w:hint="eastAsia"/>
          <w:strike/>
        </w:rPr>
        <w:t>测试用</w:t>
      </w:r>
      <w:r w:rsidRPr="00254D2C">
        <w:rPr>
          <w:rFonts w:hint="eastAsia"/>
          <w:strike/>
        </w:rPr>
        <w:t>Console</w:t>
      </w:r>
      <w:r w:rsidRPr="00254D2C">
        <w:rPr>
          <w:rFonts w:hint="eastAsia"/>
          <w:strike/>
        </w:rPr>
        <w:t>服务器设备</w:t>
      </w:r>
    </w:p>
    <w:tbl>
      <w:tblPr>
        <w:tblW w:w="10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2157"/>
        <w:gridCol w:w="1351"/>
        <w:gridCol w:w="1183"/>
        <w:gridCol w:w="4592"/>
      </w:tblGrid>
      <w:tr w:rsidR="00E65236" w:rsidRPr="00254D2C" w:rsidTr="00E0764E">
        <w:trPr>
          <w:trHeight w:val="270"/>
        </w:trPr>
        <w:tc>
          <w:tcPr>
            <w:tcW w:w="1371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65236" w:rsidRPr="00254D2C" w:rsidRDefault="00E65236" w:rsidP="00E0764E">
            <w:pPr>
              <w:jc w:val="center"/>
              <w:rPr>
                <w:rFonts w:ascii="宋体" w:hAnsi="宋体" w:cs="宋体"/>
                <w:b/>
                <w:bCs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b/>
                <w:bCs/>
                <w:strike/>
                <w:color w:val="000000"/>
                <w:sz w:val="20"/>
                <w:szCs w:val="20"/>
              </w:rPr>
              <w:t>设备名称</w:t>
            </w:r>
          </w:p>
        </w:tc>
        <w:tc>
          <w:tcPr>
            <w:tcW w:w="2157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65236" w:rsidRPr="00254D2C" w:rsidRDefault="00B741D0" w:rsidP="00E0764E">
            <w:pPr>
              <w:jc w:val="center"/>
              <w:rPr>
                <w:rFonts w:ascii="宋体" w:hAnsi="宋体" w:cs="宋体"/>
                <w:b/>
                <w:bCs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b/>
                <w:bCs/>
                <w:strike/>
                <w:color w:val="000000"/>
                <w:sz w:val="20"/>
                <w:szCs w:val="20"/>
              </w:rPr>
              <w:t>对应网关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65236" w:rsidRPr="00254D2C" w:rsidRDefault="00E65236" w:rsidP="00E0764E">
            <w:pPr>
              <w:rPr>
                <w:rFonts w:ascii="宋体" w:hAnsi="宋体" w:cs="宋体"/>
                <w:b/>
                <w:bCs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b/>
                <w:bCs/>
                <w:strike/>
                <w:color w:val="000000"/>
                <w:sz w:val="20"/>
                <w:szCs w:val="20"/>
              </w:rPr>
              <w:t>IP地址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  <w:shd w:val="pct30" w:color="FFFF00" w:fill="FFFFFF"/>
            <w:noWrap/>
          </w:tcPr>
          <w:p w:rsidR="00E65236" w:rsidRPr="00254D2C" w:rsidRDefault="00E65236" w:rsidP="00E0764E">
            <w:pPr>
              <w:rPr>
                <w:rFonts w:ascii="宋体" w:hAnsi="宋体" w:cs="宋体"/>
                <w:b/>
                <w:bCs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b/>
                <w:bCs/>
                <w:strike/>
                <w:color w:val="000000"/>
                <w:sz w:val="20"/>
                <w:szCs w:val="20"/>
              </w:rPr>
              <w:t>操作系统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E65236" w:rsidRPr="00254D2C" w:rsidRDefault="00E65236" w:rsidP="00E0764E">
            <w:pPr>
              <w:rPr>
                <w:rFonts w:ascii="宋体" w:hAnsi="宋体" w:cs="宋体"/>
                <w:b/>
                <w:bCs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b/>
                <w:bCs/>
                <w:strike/>
                <w:color w:val="000000"/>
                <w:sz w:val="20"/>
                <w:szCs w:val="20"/>
              </w:rPr>
              <w:t>SSH方式</w:t>
            </w:r>
          </w:p>
        </w:tc>
      </w:tr>
      <w:tr w:rsidR="00B741D0" w:rsidRPr="00254D2C" w:rsidTr="00E0764E">
        <w:trPr>
          <w:trHeight w:val="270"/>
        </w:trPr>
        <w:tc>
          <w:tcPr>
            <w:tcW w:w="1371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jc w:val="center"/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Console-01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B741D0" w:rsidRPr="00254D2C" w:rsidRDefault="00B741D0" w:rsidP="00DE6749">
            <w:pPr>
              <w:jc w:val="center"/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快线网关-01</w:t>
            </w:r>
          </w:p>
        </w:tc>
        <w:tc>
          <w:tcPr>
            <w:tcW w:w="1351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10.1.21.34</w:t>
            </w:r>
          </w:p>
        </w:tc>
        <w:tc>
          <w:tcPr>
            <w:tcW w:w="1183" w:type="dxa"/>
            <w:shd w:val="clear" w:color="auto" w:fill="auto"/>
            <w:noWrap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B741D0" w:rsidRPr="00254D2C" w:rsidRDefault="00B741D0" w:rsidP="00E65236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Port :5188,IP:10.1.21.34  forti/fortiforti</w:t>
            </w:r>
          </w:p>
        </w:tc>
      </w:tr>
      <w:tr w:rsidR="00B741D0" w:rsidRPr="00254D2C" w:rsidTr="00E0764E">
        <w:trPr>
          <w:trHeight w:val="270"/>
        </w:trPr>
        <w:tc>
          <w:tcPr>
            <w:tcW w:w="1371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jc w:val="center"/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Console-02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B741D0" w:rsidRPr="00254D2C" w:rsidRDefault="00B741D0" w:rsidP="00DE6749">
            <w:pPr>
              <w:jc w:val="center"/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快线网关-02</w:t>
            </w:r>
          </w:p>
        </w:tc>
        <w:tc>
          <w:tcPr>
            <w:tcW w:w="1351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10.1.21.35</w:t>
            </w:r>
          </w:p>
        </w:tc>
        <w:tc>
          <w:tcPr>
            <w:tcW w:w="1183" w:type="dxa"/>
            <w:shd w:val="clear" w:color="auto" w:fill="auto"/>
            <w:noWrap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B741D0" w:rsidRPr="00254D2C" w:rsidRDefault="00B741D0" w:rsidP="00E65236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Port :5188,IP:10.1.21.35  forti/fortiforti</w:t>
            </w:r>
          </w:p>
        </w:tc>
      </w:tr>
      <w:tr w:rsidR="00B741D0" w:rsidRPr="00254D2C" w:rsidTr="00E0764E">
        <w:trPr>
          <w:trHeight w:val="270"/>
        </w:trPr>
        <w:tc>
          <w:tcPr>
            <w:tcW w:w="1371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jc w:val="center"/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lastRenderedPageBreak/>
              <w:t>Console-03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B741D0" w:rsidRPr="00254D2C" w:rsidRDefault="00B741D0" w:rsidP="00DE6749">
            <w:pPr>
              <w:jc w:val="center"/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快线网关-03</w:t>
            </w:r>
          </w:p>
        </w:tc>
        <w:tc>
          <w:tcPr>
            <w:tcW w:w="1351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10.1.21.36</w:t>
            </w:r>
          </w:p>
        </w:tc>
        <w:tc>
          <w:tcPr>
            <w:tcW w:w="1183" w:type="dxa"/>
            <w:shd w:val="clear" w:color="auto" w:fill="auto"/>
            <w:noWrap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CentOS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B741D0" w:rsidRPr="00254D2C" w:rsidRDefault="00B741D0" w:rsidP="00E0764E">
            <w:pPr>
              <w:rPr>
                <w:rFonts w:ascii="宋体" w:hAnsi="宋体" w:cs="宋体"/>
                <w:strike/>
                <w:color w:val="000000"/>
                <w:sz w:val="20"/>
                <w:szCs w:val="20"/>
              </w:rPr>
            </w:pPr>
            <w:r w:rsidRPr="00254D2C">
              <w:rPr>
                <w:rFonts w:ascii="宋体" w:hAnsi="宋体" w:cs="宋体" w:hint="eastAsia"/>
                <w:strike/>
                <w:color w:val="000000"/>
                <w:sz w:val="20"/>
                <w:szCs w:val="20"/>
              </w:rPr>
              <w:t>Port :5188,IP:10.1.21.36  forti/fortiforti</w:t>
            </w:r>
          </w:p>
        </w:tc>
      </w:tr>
    </w:tbl>
    <w:p w:rsidR="00E65236" w:rsidRPr="00254D2C" w:rsidRDefault="00E65236" w:rsidP="00E65236">
      <w:pPr>
        <w:rPr>
          <w:strike/>
        </w:rPr>
      </w:pPr>
    </w:p>
    <w:p w:rsidR="00E65236" w:rsidRPr="00254D2C" w:rsidRDefault="00197C01" w:rsidP="0062124E">
      <w:pPr>
        <w:rPr>
          <w:strike/>
        </w:rPr>
      </w:pPr>
      <w:r w:rsidRPr="00254D2C">
        <w:rPr>
          <w:rFonts w:hint="eastAsia"/>
          <w:strike/>
        </w:rPr>
        <w:t>登陆后使用</w:t>
      </w:r>
      <w:r w:rsidRPr="00254D2C">
        <w:rPr>
          <w:rFonts w:hint="eastAsia"/>
          <w:strike/>
        </w:rPr>
        <w:t>minicom</w:t>
      </w:r>
      <w:r w:rsidRPr="00254D2C">
        <w:rPr>
          <w:rFonts w:hint="eastAsia"/>
          <w:strike/>
        </w:rPr>
        <w:t>命令远程访问快线网关，注意正常关闭，如果提示设备被</w:t>
      </w:r>
      <w:r w:rsidRPr="00254D2C">
        <w:rPr>
          <w:rFonts w:hint="eastAsia"/>
          <w:strike/>
        </w:rPr>
        <w:t>Lock</w:t>
      </w:r>
      <w:r w:rsidRPr="00254D2C">
        <w:rPr>
          <w:rFonts w:hint="eastAsia"/>
          <w:strike/>
        </w:rPr>
        <w:t>，则删除</w:t>
      </w:r>
      <w:r w:rsidRPr="00254D2C">
        <w:rPr>
          <w:strike/>
        </w:rPr>
        <w:t>/var/lock/LCK.*</w:t>
      </w:r>
      <w:r w:rsidRPr="00254D2C">
        <w:rPr>
          <w:rFonts w:hint="eastAsia"/>
          <w:strike/>
        </w:rPr>
        <w:t xml:space="preserve"> </w:t>
      </w:r>
      <w:r w:rsidRPr="00254D2C">
        <w:rPr>
          <w:rFonts w:hint="eastAsia"/>
          <w:strike/>
        </w:rPr>
        <w:t>解锁。</w:t>
      </w:r>
    </w:p>
    <w:p w:rsidR="008C0C64" w:rsidRDefault="008C0C64" w:rsidP="008C0C64">
      <w:pPr>
        <w:pStyle w:val="MMTopic3"/>
        <w:numPr>
          <w:ilvl w:val="0"/>
          <w:numId w:val="0"/>
        </w:numPr>
      </w:pPr>
      <w:r>
        <w:rPr>
          <w:rFonts w:hint="eastAsia"/>
        </w:rPr>
        <w:t>测试用</w:t>
      </w:r>
      <w:r>
        <w:rPr>
          <w:rFonts w:hint="eastAsia"/>
        </w:rPr>
        <w:t>SP</w:t>
      </w:r>
      <w:r w:rsidR="000A7EF0">
        <w:rPr>
          <w:rFonts w:hint="eastAsia"/>
        </w:rPr>
        <w:t>源</w:t>
      </w:r>
      <w:r>
        <w:rPr>
          <w:rFonts w:hint="eastAsia"/>
        </w:rPr>
        <w:t>服务器设备</w:t>
      </w:r>
    </w:p>
    <w:tbl>
      <w:tblPr>
        <w:tblW w:w="7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3163"/>
        <w:gridCol w:w="2443"/>
      </w:tblGrid>
      <w:tr w:rsidR="00986AA6" w:rsidRPr="006C4C44" w:rsidTr="00986AA6">
        <w:trPr>
          <w:trHeight w:val="270"/>
        </w:trPr>
        <w:tc>
          <w:tcPr>
            <w:tcW w:w="2031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986AA6" w:rsidRPr="00E12DBA" w:rsidRDefault="00986AA6" w:rsidP="00F86938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服务器IP</w:t>
            </w:r>
          </w:p>
        </w:tc>
        <w:tc>
          <w:tcPr>
            <w:tcW w:w="2803" w:type="dxa"/>
            <w:tcBorders>
              <w:bottom w:val="single" w:sz="6" w:space="0" w:color="000000"/>
            </w:tcBorders>
            <w:shd w:val="pct30" w:color="FFFF00" w:fill="FFFFFF"/>
            <w:noWrap/>
            <w:hideMark/>
          </w:tcPr>
          <w:p w:rsidR="00986AA6" w:rsidRPr="00E12DBA" w:rsidRDefault="00986AA6" w:rsidP="00F86938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803" w:type="dxa"/>
            <w:tcBorders>
              <w:bottom w:val="single" w:sz="6" w:space="0" w:color="000000"/>
            </w:tcBorders>
            <w:shd w:val="pct30" w:color="FFFF00" w:fill="FFFFFF"/>
          </w:tcPr>
          <w:p w:rsidR="00986AA6" w:rsidRDefault="00986AA6" w:rsidP="00F86938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站点类型</w:t>
            </w:r>
          </w:p>
        </w:tc>
      </w:tr>
      <w:tr w:rsidR="00986AA6" w:rsidRPr="006C4C44" w:rsidTr="00986AA6">
        <w:trPr>
          <w:trHeight w:val="270"/>
        </w:trPr>
        <w:tc>
          <w:tcPr>
            <w:tcW w:w="2031" w:type="dxa"/>
            <w:shd w:val="clear" w:color="auto" w:fill="auto"/>
            <w:noWrap/>
            <w:hideMark/>
          </w:tcPr>
          <w:p w:rsidR="00986AA6" w:rsidRPr="00E12DBA" w:rsidRDefault="00484211" w:rsidP="00986AA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484211">
              <w:rPr>
                <w:rFonts w:ascii="宋体" w:hAnsi="宋体" w:cs="宋体"/>
                <w:color w:val="000000"/>
                <w:sz w:val="20"/>
                <w:szCs w:val="20"/>
              </w:rPr>
              <w:t>180.166.77.17</w:t>
            </w:r>
          </w:p>
        </w:tc>
        <w:tc>
          <w:tcPr>
            <w:tcW w:w="2803" w:type="dxa"/>
            <w:shd w:val="clear" w:color="auto" w:fill="auto"/>
            <w:noWrap/>
            <w:hideMark/>
          </w:tcPr>
          <w:p w:rsidR="00986AA6" w:rsidRPr="00E12DBA" w:rsidRDefault="00484211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484211">
              <w:t>http://jira.sihuatech.com:8088/</w:t>
            </w:r>
          </w:p>
        </w:tc>
        <w:tc>
          <w:tcPr>
            <w:tcW w:w="2803" w:type="dxa"/>
          </w:tcPr>
          <w:p w:rsidR="00986AA6" w:rsidRPr="00986AA6" w:rsidRDefault="00484211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交互类站点</w:t>
            </w:r>
          </w:p>
        </w:tc>
      </w:tr>
      <w:tr w:rsidR="00986AA6" w:rsidRPr="006C4C44" w:rsidTr="003970B2">
        <w:trPr>
          <w:trHeight w:val="270"/>
        </w:trPr>
        <w:tc>
          <w:tcPr>
            <w:tcW w:w="2031" w:type="dxa"/>
            <w:shd w:val="clear" w:color="auto" w:fill="auto"/>
            <w:noWrap/>
          </w:tcPr>
          <w:p w:rsidR="00986AA6" w:rsidRPr="00E12DBA" w:rsidRDefault="00986AA6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shd w:val="clear" w:color="auto" w:fill="auto"/>
            <w:noWrap/>
          </w:tcPr>
          <w:p w:rsidR="00986AA6" w:rsidRPr="00E12DBA" w:rsidRDefault="00986AA6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:rsidR="00986AA6" w:rsidRDefault="00986AA6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986AA6" w:rsidRPr="006C4C44" w:rsidTr="003970B2">
        <w:trPr>
          <w:trHeight w:val="270"/>
        </w:trPr>
        <w:tc>
          <w:tcPr>
            <w:tcW w:w="2031" w:type="dxa"/>
            <w:shd w:val="clear" w:color="auto" w:fill="auto"/>
            <w:noWrap/>
          </w:tcPr>
          <w:p w:rsidR="00986AA6" w:rsidRPr="00E12DBA" w:rsidRDefault="00986AA6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shd w:val="clear" w:color="auto" w:fill="auto"/>
            <w:noWrap/>
          </w:tcPr>
          <w:p w:rsidR="00986AA6" w:rsidRPr="00E12DBA" w:rsidRDefault="00986AA6" w:rsidP="0071450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:rsidR="00986AA6" w:rsidRDefault="00986AA6" w:rsidP="00714509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986AA6" w:rsidRPr="006C4C44" w:rsidTr="00986AA6">
        <w:trPr>
          <w:trHeight w:val="270"/>
        </w:trPr>
        <w:tc>
          <w:tcPr>
            <w:tcW w:w="2031" w:type="dxa"/>
            <w:shd w:val="clear" w:color="auto" w:fill="auto"/>
            <w:noWrap/>
          </w:tcPr>
          <w:p w:rsidR="00986AA6" w:rsidRDefault="00986AA6" w:rsidP="00F8693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shd w:val="clear" w:color="auto" w:fill="auto"/>
            <w:noWrap/>
          </w:tcPr>
          <w:p w:rsidR="00986AA6" w:rsidRPr="00E12DBA" w:rsidRDefault="00986AA6" w:rsidP="00362EA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:rsidR="00986AA6" w:rsidRDefault="00986AA6" w:rsidP="00362EA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8C0C64" w:rsidRDefault="008C0C64" w:rsidP="0062124E"/>
    <w:sectPr w:rsidR="008C0C64" w:rsidSect="001A5E33">
      <w:headerReference w:type="even" r:id="rId9"/>
      <w:headerReference w:type="default" r:id="rId10"/>
      <w:footerReference w:type="default" r:id="rId11"/>
      <w:type w:val="continuous"/>
      <w:pgSz w:w="11909" w:h="16834" w:code="9"/>
      <w:pgMar w:top="624" w:right="852" w:bottom="1418" w:left="993" w:header="568" w:footer="4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992" w:rsidRDefault="00321992">
      <w:r>
        <w:separator/>
      </w:r>
    </w:p>
  </w:endnote>
  <w:endnote w:type="continuationSeparator" w:id="0">
    <w:p w:rsidR="00321992" w:rsidRDefault="0032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45" w:rsidRDefault="00321992" w:rsidP="00593100">
    <w:pPr>
      <w:pStyle w:val="a4"/>
      <w:tabs>
        <w:tab w:val="clear" w:pos="4153"/>
        <w:tab w:val="clear" w:pos="8306"/>
        <w:tab w:val="left" w:pos="5700"/>
      </w:tabs>
      <w:ind w:left="187" w:hangingChars="78" w:hanging="187"/>
      <w:rPr>
        <w:rFonts w:ascii="微软雅黑" w:eastAsia="微软雅黑" w:hAnsi="微软雅黑" w:cs="Arial"/>
        <w:bCs/>
        <w:color w:val="595959"/>
        <w:sz w:val="18"/>
        <w:szCs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49" type="#_x0000_t32" style="position:absolute;left:0;text-align:left;margin-left:2.3pt;margin-top:9.25pt;width:497.05pt;height:.0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" strokecolor="#5a5a5a"/>
      </w:pict>
    </w:r>
  </w:p>
  <w:p w:rsidR="00310DC9" w:rsidRPr="0046474C" w:rsidRDefault="00092125" w:rsidP="00310DC9">
    <w:pPr>
      <w:pStyle w:val="a4"/>
      <w:tabs>
        <w:tab w:val="clear" w:pos="4153"/>
        <w:tab w:val="clear" w:pos="8306"/>
        <w:tab w:val="left" w:pos="5700"/>
      </w:tabs>
      <w:jc w:val="center"/>
      <w:rPr>
        <w:rFonts w:ascii="微软雅黑" w:eastAsia="微软雅黑" w:hAnsi="微软雅黑" w:cs="Arial"/>
        <w:bCs/>
        <w:color w:val="595959"/>
        <w:sz w:val="16"/>
        <w:szCs w:val="16"/>
      </w:rPr>
    </w:pP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地址：上海市浦东新区博云路</w:t>
    </w:r>
    <w:r w:rsidR="008871C8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22号</w:t>
    </w:r>
    <w:r w:rsidR="008871C8" w:rsidRPr="00225E1C">
      <w:rPr>
        <w:rFonts w:ascii="微软雅黑" w:eastAsia="微软雅黑" w:hAnsi="微软雅黑" w:cs="Arial"/>
        <w:bCs/>
        <w:color w:val="595959"/>
        <w:sz w:val="16"/>
        <w:szCs w:val="16"/>
      </w:rPr>
      <w:t xml:space="preserve"> </w:t>
    </w:r>
    <w:r w:rsidR="008871C8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201203</w:t>
    </w:r>
    <w:r w:rsidR="00B81A45" w:rsidRPr="00225E1C">
      <w:rPr>
        <w:rFonts w:ascii="微软雅黑" w:eastAsia="微软雅黑" w:hAnsi="微软雅黑" w:cs="Arial" w:hint="eastAsia"/>
        <w:color w:val="595959"/>
        <w:sz w:val="16"/>
        <w:szCs w:val="16"/>
      </w:rPr>
      <w:t xml:space="preserve">      </w:t>
    </w: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电话：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 xml:space="preserve"> 86</w:t>
    </w:r>
    <w:r w:rsidR="00B4358A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>(21)</w:t>
    </w:r>
    <w:r w:rsidR="00B4358A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>6142</w:t>
    </w:r>
    <w:r w:rsidR="004837D3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 xml:space="preserve">1822 </w:t>
    </w: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    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传真：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 xml:space="preserve"> 86</w:t>
    </w:r>
    <w:r w:rsidR="00B4358A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/>
        <w:bCs/>
        <w:color w:val="595959"/>
        <w:sz w:val="16"/>
        <w:szCs w:val="16"/>
      </w:rPr>
      <w:t>(21)</w:t>
    </w:r>
    <w:r w:rsidR="00B4358A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6181</w:t>
    </w:r>
    <w:r w:rsidR="004837D3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>8388</w:t>
    </w:r>
    <w:r w:rsidR="00225E1C" w:rsidRPr="00225E1C">
      <w:rPr>
        <w:rFonts w:ascii="微软雅黑" w:eastAsia="微软雅黑" w:hAnsi="微软雅黑" w:cs="Arial"/>
        <w:bCs/>
        <w:color w:val="595959"/>
        <w:sz w:val="16"/>
        <w:szCs w:val="16"/>
      </w:rPr>
      <w:t xml:space="preserve"> </w:t>
    </w:r>
    <w:r w:rsidR="00225E1C" w:rsidRPr="00225E1C">
      <w:rPr>
        <w:rFonts w:ascii="微软雅黑" w:eastAsia="微软雅黑" w:hAnsi="微软雅黑" w:cs="Arial" w:hint="eastAsia"/>
        <w:bCs/>
        <w:color w:val="595959"/>
        <w:sz w:val="16"/>
        <w:szCs w:val="16"/>
      </w:rPr>
      <w:t xml:space="preserve"> </w:t>
    </w:r>
    <w:r w:rsidR="00225E1C" w:rsidRPr="00310DC9">
      <w:rPr>
        <w:rFonts w:ascii="微软雅黑" w:eastAsia="微软雅黑" w:hAnsi="微软雅黑" w:cs="Arial" w:hint="eastAsia"/>
        <w:b/>
        <w:bCs/>
        <w:color w:val="595959"/>
        <w:sz w:val="15"/>
        <w:szCs w:val="15"/>
      </w:rPr>
      <w:t xml:space="preserve">    </w:t>
    </w:r>
    <w:r w:rsidR="00225E1C" w:rsidRPr="0046474C">
      <w:rPr>
        <w:rFonts w:ascii="微软雅黑" w:eastAsia="微软雅黑" w:hAnsi="微软雅黑" w:cs="Arial"/>
        <w:bCs/>
        <w:color w:val="595959"/>
        <w:sz w:val="18"/>
        <w:szCs w:val="18"/>
      </w:rPr>
      <w:t xml:space="preserve"> </w:t>
    </w:r>
    <w:hyperlink r:id="rId1" w:history="1">
      <w:r w:rsidR="00310DC9" w:rsidRPr="0046474C">
        <w:rPr>
          <w:rFonts w:ascii="微软雅黑" w:eastAsia="微软雅黑" w:hAnsi="微软雅黑"/>
          <w:color w:val="595959"/>
          <w:sz w:val="18"/>
          <w:szCs w:val="18"/>
        </w:rPr>
        <w:t>www.</w:t>
      </w:r>
      <w:r w:rsidR="00310DC9" w:rsidRPr="0046474C">
        <w:rPr>
          <w:rFonts w:ascii="微软雅黑" w:eastAsia="微软雅黑" w:hAnsi="微软雅黑" w:hint="eastAsia"/>
          <w:color w:val="595959"/>
          <w:sz w:val="18"/>
          <w:szCs w:val="18"/>
        </w:rPr>
        <w:t>sihuatech</w:t>
      </w:r>
      <w:r w:rsidR="00310DC9" w:rsidRPr="0046474C">
        <w:rPr>
          <w:rFonts w:ascii="微软雅黑" w:eastAsia="微软雅黑" w:hAnsi="微软雅黑"/>
          <w:color w:val="595959"/>
          <w:sz w:val="18"/>
          <w:szCs w:val="18"/>
        </w:rPr>
        <w:t>.com</w:t>
      </w:r>
    </w:hyperlink>
  </w:p>
  <w:p w:rsidR="00092125" w:rsidRPr="00310DC9" w:rsidRDefault="00092125" w:rsidP="00310DC9">
    <w:pPr>
      <w:pStyle w:val="a4"/>
      <w:tabs>
        <w:tab w:val="clear" w:pos="4153"/>
        <w:tab w:val="clear" w:pos="8306"/>
        <w:tab w:val="left" w:pos="5700"/>
      </w:tabs>
      <w:ind w:left="101" w:hangingChars="78" w:hanging="101"/>
      <w:jc w:val="center"/>
      <w:rPr>
        <w:rFonts w:ascii="微软雅黑" w:eastAsia="微软雅黑" w:hAnsi="微软雅黑" w:cs="Arial"/>
        <w:color w:val="595959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992" w:rsidRDefault="00321992">
      <w:r>
        <w:separator/>
      </w:r>
    </w:p>
  </w:footnote>
  <w:footnote w:type="continuationSeparator" w:id="0">
    <w:p w:rsidR="00321992" w:rsidRDefault="00321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3CC" w:rsidRDefault="00CA0154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DC9" w:rsidRDefault="00321992" w:rsidP="00310DC9">
    <w:pPr>
      <w:pStyle w:val="a3"/>
      <w:ind w:right="377"/>
      <w:rPr>
        <w:rFonts w:eastAsia="黑体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1" type="#_x0000_t75" alt="11" style="position:absolute;margin-left:413.3pt;margin-top:6.4pt;width:86.05pt;height:30.8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11"/>
        </v:shape>
      </w:pict>
    </w:r>
    <w:r w:rsidR="00B81A45">
      <w:rPr>
        <w:rFonts w:eastAsia="黑体" w:hint="eastAsia"/>
        <w:sz w:val="28"/>
        <w:szCs w:val="28"/>
      </w:rPr>
      <w:t xml:space="preserve">    </w:t>
    </w:r>
    <w:r w:rsidR="00B81A45">
      <w:rPr>
        <w:rFonts w:eastAsia="黑体" w:hint="eastAsia"/>
        <w:sz w:val="28"/>
        <w:szCs w:val="28"/>
      </w:rPr>
      <w:tab/>
    </w:r>
  </w:p>
  <w:p w:rsidR="00290BFD" w:rsidRPr="00323DA8" w:rsidRDefault="00321992" w:rsidP="00C2297C">
    <w:pPr>
      <w:pStyle w:val="a3"/>
      <w:ind w:right="377"/>
      <w:rPr>
        <w:rFonts w:eastAsia="黑体"/>
        <w:sz w:val="16"/>
        <w:vertAlign w:val="subscript"/>
      </w:rPr>
    </w:pPr>
    <w:r>
      <w:rPr>
        <w:noProof/>
      </w:rPr>
      <w:pict>
        <v:shape id="图片 6" o:spid="_x0000_s2050" type="#_x0000_t75" alt="未标题-4" style="position:absolute;margin-left:2.3pt;margin-top:29.35pt;width:502.15pt;height:1.8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2" o:title="未标题-4"/>
          <o:lock v:ext="edit" aspectratio="f"/>
          <w10:wrap type="square"/>
        </v:shape>
      </w:pict>
    </w:r>
    <w:r w:rsidR="00C2297C" w:rsidRPr="001A5E33">
      <w:rPr>
        <w:rFonts w:ascii="微软雅黑" w:eastAsia="微软雅黑" w:hAnsi="微软雅黑" w:hint="eastAsia"/>
        <w:color w:val="595959"/>
      </w:rPr>
      <w:t>上海思华科技股份有限公司</w:t>
    </w:r>
    <w:r w:rsidR="00310DC9" w:rsidRPr="005E02D5">
      <w:rPr>
        <w:rFonts w:eastAsia="黑体" w:hint="eastAsia"/>
        <w:color w:val="595959"/>
        <w:sz w:val="28"/>
        <w:szCs w:val="28"/>
      </w:rPr>
      <w:t xml:space="preserve"> </w:t>
    </w:r>
    <w:r w:rsidR="00310DC9">
      <w:rPr>
        <w:rFonts w:eastAsia="黑体" w:hint="eastAsia"/>
        <w:sz w:val="28"/>
        <w:szCs w:val="28"/>
      </w:rPr>
      <w:t xml:space="preserve">                                                           </w:t>
    </w:r>
    <w:r w:rsidR="001A5E33">
      <w:rPr>
        <w:rFonts w:eastAsia="黑体" w:hint="eastAsia"/>
        <w:sz w:val="28"/>
        <w:szCs w:val="28"/>
      </w:rPr>
      <w:t xml:space="preserve">       </w:t>
    </w:r>
    <w:r w:rsidR="00310DC9">
      <w:rPr>
        <w:rFonts w:eastAsia="黑体" w:hint="eastAsia"/>
        <w:sz w:val="28"/>
        <w:szCs w:val="28"/>
      </w:rPr>
      <w:t xml:space="preserve">  </w:t>
    </w:r>
    <w:r w:rsidR="00B81A45" w:rsidRPr="00B81A45">
      <w:rPr>
        <w:rFonts w:eastAsia="黑体" w:hint="eastAsia"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A82F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C4B77"/>
    <w:multiLevelType w:val="hybridMultilevel"/>
    <w:tmpl w:val="9C02937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93142E5"/>
    <w:multiLevelType w:val="multilevel"/>
    <w:tmpl w:val="71C2AA56"/>
    <w:lvl w:ilvl="0">
      <w:start w:val="1"/>
      <w:numFmt w:val="lowerRoman"/>
      <w:lvlText w:val="[ %1 ]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F7D576F"/>
    <w:multiLevelType w:val="hybridMultilevel"/>
    <w:tmpl w:val="D9261BA4"/>
    <w:lvl w:ilvl="0" w:tplc="1004ED5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>
    <w:nsid w:val="124F26FE"/>
    <w:multiLevelType w:val="multilevel"/>
    <w:tmpl w:val="0F8CE90C"/>
    <w:lvl w:ilvl="0">
      <w:start w:val="1"/>
      <w:numFmt w:val="decimal"/>
      <w:lvlText w:val="%1)"/>
      <w:lvlJc w:val="left"/>
      <w:pPr>
        <w:tabs>
          <w:tab w:val="num" w:pos="2940"/>
        </w:tabs>
        <w:ind w:left="2940" w:hanging="420"/>
      </w:pPr>
    </w:lvl>
    <w:lvl w:ilvl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5">
    <w:nsid w:val="16F60D7A"/>
    <w:multiLevelType w:val="hybridMultilevel"/>
    <w:tmpl w:val="6BDC44B2"/>
    <w:lvl w:ilvl="0" w:tplc="694E52DC">
      <w:start w:val="1"/>
      <w:numFmt w:val="lowerRoman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8D103458">
      <w:start w:val="1"/>
      <w:numFmt w:val="lowerRoman"/>
      <w:lvlText w:val="[ %2 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A3D5B74"/>
    <w:multiLevelType w:val="multilevel"/>
    <w:tmpl w:val="AF524A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EC34889"/>
    <w:multiLevelType w:val="multilevel"/>
    <w:tmpl w:val="09904042"/>
    <w:lvl w:ilvl="0">
      <w:start w:val="1"/>
      <w:numFmt w:val="lowerRoman"/>
      <w:lvlText w:val="[ %1 ]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20F51671"/>
    <w:multiLevelType w:val="multilevel"/>
    <w:tmpl w:val="A148D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0F938D7"/>
    <w:multiLevelType w:val="hybridMultilevel"/>
    <w:tmpl w:val="9EF2273A"/>
    <w:lvl w:ilvl="0" w:tplc="8962DED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>
    <w:nsid w:val="23437D7C"/>
    <w:multiLevelType w:val="hybridMultilevel"/>
    <w:tmpl w:val="907ED9BC"/>
    <w:lvl w:ilvl="0" w:tplc="8962DED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4005D90"/>
    <w:multiLevelType w:val="hybridMultilevel"/>
    <w:tmpl w:val="5C7A24EE"/>
    <w:lvl w:ilvl="0" w:tplc="04090011">
      <w:start w:val="1"/>
      <w:numFmt w:val="decimal"/>
      <w:lvlText w:val="%1)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2678719F"/>
    <w:multiLevelType w:val="hybridMultilevel"/>
    <w:tmpl w:val="E60AB4FC"/>
    <w:lvl w:ilvl="0" w:tplc="ABC2CE90">
      <w:start w:val="1"/>
      <w:numFmt w:val="decimal"/>
      <w:lvlText w:val="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2688585F"/>
    <w:multiLevelType w:val="multilevel"/>
    <w:tmpl w:val="F522B7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A152626"/>
    <w:multiLevelType w:val="hybridMultilevel"/>
    <w:tmpl w:val="8616914E"/>
    <w:lvl w:ilvl="0" w:tplc="8D103458">
      <w:start w:val="1"/>
      <w:numFmt w:val="lowerRoman"/>
      <w:lvlText w:val="[ %1 ]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15">
    <w:nsid w:val="313737C6"/>
    <w:multiLevelType w:val="multilevel"/>
    <w:tmpl w:val="5C62B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2B05496"/>
    <w:multiLevelType w:val="hybridMultilevel"/>
    <w:tmpl w:val="9F16794A"/>
    <w:lvl w:ilvl="0" w:tplc="8962DED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3A80416"/>
    <w:multiLevelType w:val="multilevel"/>
    <w:tmpl w:val="5C62B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357F7A64"/>
    <w:multiLevelType w:val="multilevel"/>
    <w:tmpl w:val="4AFC06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A7979FE"/>
    <w:multiLevelType w:val="hybridMultilevel"/>
    <w:tmpl w:val="12E64C06"/>
    <w:lvl w:ilvl="0" w:tplc="DD802A4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0">
    <w:nsid w:val="3AD67574"/>
    <w:multiLevelType w:val="hybridMultilevel"/>
    <w:tmpl w:val="F5FEDC92"/>
    <w:lvl w:ilvl="0" w:tplc="9048C1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7322D5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C7D5310"/>
    <w:multiLevelType w:val="hybridMultilevel"/>
    <w:tmpl w:val="9B327C94"/>
    <w:lvl w:ilvl="0" w:tplc="8D103458">
      <w:start w:val="1"/>
      <w:numFmt w:val="lowerRoman"/>
      <w:lvlText w:val="[ %1 ]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2">
    <w:nsid w:val="3DBA5262"/>
    <w:multiLevelType w:val="multilevel"/>
    <w:tmpl w:val="76C83FEA"/>
    <w:lvl w:ilvl="0">
      <w:start w:val="1"/>
      <w:numFmt w:val="lowerRoman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DC03467"/>
    <w:multiLevelType w:val="hybridMultilevel"/>
    <w:tmpl w:val="DC9C0A18"/>
    <w:lvl w:ilvl="0" w:tplc="E5E069E4">
      <w:start w:val="6"/>
      <w:numFmt w:val="decimal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24">
    <w:nsid w:val="43EE38A0"/>
    <w:multiLevelType w:val="hybridMultilevel"/>
    <w:tmpl w:val="0E74B8C6"/>
    <w:lvl w:ilvl="0" w:tplc="39749894">
      <w:start w:val="1"/>
      <w:numFmt w:val="decimal"/>
      <w:lvlText w:val="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448614B9"/>
    <w:multiLevelType w:val="multilevel"/>
    <w:tmpl w:val="4AFC06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9A92014"/>
    <w:multiLevelType w:val="hybridMultilevel"/>
    <w:tmpl w:val="8B86266C"/>
    <w:lvl w:ilvl="0" w:tplc="BEB22D0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4BB10A56"/>
    <w:multiLevelType w:val="multilevel"/>
    <w:tmpl w:val="179C1AC0"/>
    <w:lvl w:ilvl="0">
      <w:start w:val="1"/>
      <w:numFmt w:val="lowerRoman"/>
      <w:lvlText w:val="[ %1 ]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lowerRoman"/>
      <w:lvlText w:val="[ %4 ]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8">
    <w:nsid w:val="4CB579F1"/>
    <w:multiLevelType w:val="hybridMultilevel"/>
    <w:tmpl w:val="B188385A"/>
    <w:lvl w:ilvl="0" w:tplc="BE2416BE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EA07E7"/>
    <w:multiLevelType w:val="multilevel"/>
    <w:tmpl w:val="0F8CE90C"/>
    <w:lvl w:ilvl="0">
      <w:start w:val="1"/>
      <w:numFmt w:val="decimal"/>
      <w:lvlText w:val="%1)"/>
      <w:lvlJc w:val="left"/>
      <w:pPr>
        <w:tabs>
          <w:tab w:val="num" w:pos="2940"/>
        </w:tabs>
        <w:ind w:left="2940" w:hanging="420"/>
      </w:pPr>
    </w:lvl>
    <w:lvl w:ilvl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0">
    <w:nsid w:val="5BFF209F"/>
    <w:multiLevelType w:val="hybridMultilevel"/>
    <w:tmpl w:val="9B440098"/>
    <w:lvl w:ilvl="0" w:tplc="8D103458">
      <w:start w:val="1"/>
      <w:numFmt w:val="lowerRoman"/>
      <w:lvlText w:val="[ %1 ]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11">
      <w:start w:val="1"/>
      <w:numFmt w:val="decimal"/>
      <w:lvlText w:val="%4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4" w:tplc="0409000F">
      <w:start w:val="1"/>
      <w:numFmt w:val="decimal"/>
      <w:lvlText w:val="%5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1">
    <w:nsid w:val="5F656381"/>
    <w:multiLevelType w:val="multilevel"/>
    <w:tmpl w:val="179C1AC0"/>
    <w:lvl w:ilvl="0">
      <w:start w:val="1"/>
      <w:numFmt w:val="lowerRoman"/>
      <w:lvlText w:val="[ %1 ]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lowerRoman"/>
      <w:lvlText w:val="[ %4 ]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2">
    <w:nsid w:val="626F15E9"/>
    <w:multiLevelType w:val="hybridMultilevel"/>
    <w:tmpl w:val="4C446356"/>
    <w:lvl w:ilvl="0" w:tplc="04090011">
      <w:start w:val="1"/>
      <w:numFmt w:val="decimal"/>
      <w:lvlText w:val="%1)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3">
    <w:nsid w:val="634C3423"/>
    <w:multiLevelType w:val="singleLevel"/>
    <w:tmpl w:val="E15641F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34">
    <w:nsid w:val="67090A4C"/>
    <w:multiLevelType w:val="multilevel"/>
    <w:tmpl w:val="09904042"/>
    <w:lvl w:ilvl="0">
      <w:start w:val="1"/>
      <w:numFmt w:val="lowerRoman"/>
      <w:lvlText w:val="[ %1 ]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5">
    <w:nsid w:val="67835EF8"/>
    <w:multiLevelType w:val="multilevel"/>
    <w:tmpl w:val="8018AD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>
    <w:nsid w:val="696E5D31"/>
    <w:multiLevelType w:val="multilevel"/>
    <w:tmpl w:val="F522B7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7">
    <w:nsid w:val="6BAF5C3E"/>
    <w:multiLevelType w:val="hybridMultilevel"/>
    <w:tmpl w:val="0F8CE90C"/>
    <w:lvl w:ilvl="0" w:tplc="04090011">
      <w:start w:val="1"/>
      <w:numFmt w:val="decimal"/>
      <w:lvlText w:val="%1)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8">
    <w:nsid w:val="6DCE481A"/>
    <w:multiLevelType w:val="multilevel"/>
    <w:tmpl w:val="0A8020B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F1706EE"/>
    <w:multiLevelType w:val="multilevel"/>
    <w:tmpl w:val="8018AD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>
    <w:nsid w:val="7BE67845"/>
    <w:multiLevelType w:val="hybridMultilevel"/>
    <w:tmpl w:val="8EACDE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CCF59D3"/>
    <w:multiLevelType w:val="hybridMultilevel"/>
    <w:tmpl w:val="81D08E9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5"/>
  </w:num>
  <w:num w:numId="5">
    <w:abstractNumId w:val="25"/>
  </w:num>
  <w:num w:numId="6">
    <w:abstractNumId w:val="18"/>
  </w:num>
  <w:num w:numId="7">
    <w:abstractNumId w:val="35"/>
  </w:num>
  <w:num w:numId="8">
    <w:abstractNumId w:val="36"/>
  </w:num>
  <w:num w:numId="9">
    <w:abstractNumId w:val="39"/>
  </w:num>
  <w:num w:numId="10">
    <w:abstractNumId w:val="8"/>
  </w:num>
  <w:num w:numId="11">
    <w:abstractNumId w:val="17"/>
  </w:num>
  <w:num w:numId="12">
    <w:abstractNumId w:val="41"/>
  </w:num>
  <w:num w:numId="13">
    <w:abstractNumId w:val="9"/>
  </w:num>
  <w:num w:numId="14">
    <w:abstractNumId w:val="10"/>
  </w:num>
  <w:num w:numId="15">
    <w:abstractNumId w:val="5"/>
  </w:num>
  <w:num w:numId="16">
    <w:abstractNumId w:val="22"/>
  </w:num>
  <w:num w:numId="17">
    <w:abstractNumId w:val="30"/>
  </w:num>
  <w:num w:numId="18">
    <w:abstractNumId w:val="2"/>
  </w:num>
  <w:num w:numId="19">
    <w:abstractNumId w:val="21"/>
  </w:num>
  <w:num w:numId="20">
    <w:abstractNumId w:val="27"/>
  </w:num>
  <w:num w:numId="21">
    <w:abstractNumId w:val="14"/>
  </w:num>
  <w:num w:numId="22">
    <w:abstractNumId w:val="31"/>
  </w:num>
  <w:num w:numId="23">
    <w:abstractNumId w:val="37"/>
  </w:num>
  <w:num w:numId="24">
    <w:abstractNumId w:val="7"/>
  </w:num>
  <w:num w:numId="25">
    <w:abstractNumId w:val="4"/>
  </w:num>
  <w:num w:numId="26">
    <w:abstractNumId w:val="29"/>
  </w:num>
  <w:num w:numId="27">
    <w:abstractNumId w:val="32"/>
  </w:num>
  <w:num w:numId="28">
    <w:abstractNumId w:val="28"/>
  </w:num>
  <w:num w:numId="29">
    <w:abstractNumId w:val="11"/>
  </w:num>
  <w:num w:numId="30">
    <w:abstractNumId w:val="34"/>
  </w:num>
  <w:num w:numId="31">
    <w:abstractNumId w:val="40"/>
  </w:num>
  <w:num w:numId="32">
    <w:abstractNumId w:val="24"/>
  </w:num>
  <w:num w:numId="33">
    <w:abstractNumId w:val="1"/>
  </w:num>
  <w:num w:numId="34">
    <w:abstractNumId w:val="3"/>
  </w:num>
  <w:num w:numId="35">
    <w:abstractNumId w:val="12"/>
  </w:num>
  <w:num w:numId="36">
    <w:abstractNumId w:val="23"/>
  </w:num>
  <w:num w:numId="37">
    <w:abstractNumId w:val="20"/>
  </w:num>
  <w:num w:numId="38">
    <w:abstractNumId w:val="26"/>
  </w:num>
  <w:num w:numId="39">
    <w:abstractNumId w:val="19"/>
  </w:num>
  <w:num w:numId="40">
    <w:abstractNumId w:val="0"/>
  </w:num>
  <w:num w:numId="41">
    <w:abstractNumId w:val="38"/>
  </w:num>
  <w:num w:numId="42">
    <w:abstractNumId w:val="38"/>
  </w:num>
  <w:num w:numId="43">
    <w:abstractNumId w:val="38"/>
  </w:num>
  <w:num w:numId="44">
    <w:abstractNumId w:val="38"/>
  </w:num>
  <w:num w:numId="45">
    <w:abstractNumId w:val="38"/>
  </w:num>
  <w:num w:numId="46">
    <w:abstractNumId w:val="38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100"/>
    <w:rsid w:val="0000006C"/>
    <w:rsid w:val="000256DD"/>
    <w:rsid w:val="00027B6D"/>
    <w:rsid w:val="000351A8"/>
    <w:rsid w:val="000415A8"/>
    <w:rsid w:val="00043867"/>
    <w:rsid w:val="000450D1"/>
    <w:rsid w:val="0005403C"/>
    <w:rsid w:val="000567A3"/>
    <w:rsid w:val="00083542"/>
    <w:rsid w:val="000841C7"/>
    <w:rsid w:val="00092125"/>
    <w:rsid w:val="0009506E"/>
    <w:rsid w:val="000A7EF0"/>
    <w:rsid w:val="000C0EED"/>
    <w:rsid w:val="000D34A5"/>
    <w:rsid w:val="000D58E1"/>
    <w:rsid w:val="000E06BE"/>
    <w:rsid w:val="000E2389"/>
    <w:rsid w:val="000E61BF"/>
    <w:rsid w:val="000E7C8C"/>
    <w:rsid w:val="00100858"/>
    <w:rsid w:val="001104A1"/>
    <w:rsid w:val="00113658"/>
    <w:rsid w:val="00115097"/>
    <w:rsid w:val="00126D2B"/>
    <w:rsid w:val="00134ED8"/>
    <w:rsid w:val="00134FA9"/>
    <w:rsid w:val="00142F14"/>
    <w:rsid w:val="0015608D"/>
    <w:rsid w:val="00163A94"/>
    <w:rsid w:val="0016508C"/>
    <w:rsid w:val="0017673F"/>
    <w:rsid w:val="00177565"/>
    <w:rsid w:val="0018289E"/>
    <w:rsid w:val="0019031E"/>
    <w:rsid w:val="00196B3C"/>
    <w:rsid w:val="00197C01"/>
    <w:rsid w:val="001A0037"/>
    <w:rsid w:val="001A01F6"/>
    <w:rsid w:val="001A5E33"/>
    <w:rsid w:val="001B6373"/>
    <w:rsid w:val="001E01E2"/>
    <w:rsid w:val="001E26C5"/>
    <w:rsid w:val="001E2DD4"/>
    <w:rsid w:val="001E71CC"/>
    <w:rsid w:val="00200702"/>
    <w:rsid w:val="002054BE"/>
    <w:rsid w:val="002155F9"/>
    <w:rsid w:val="00225E1C"/>
    <w:rsid w:val="00242CE4"/>
    <w:rsid w:val="0024794D"/>
    <w:rsid w:val="00254D2C"/>
    <w:rsid w:val="00262E5F"/>
    <w:rsid w:val="002633F9"/>
    <w:rsid w:val="00263D02"/>
    <w:rsid w:val="00264C23"/>
    <w:rsid w:val="00265436"/>
    <w:rsid w:val="002806CA"/>
    <w:rsid w:val="00290BFD"/>
    <w:rsid w:val="0029332C"/>
    <w:rsid w:val="002D13B7"/>
    <w:rsid w:val="002D25F3"/>
    <w:rsid w:val="002E03A4"/>
    <w:rsid w:val="002E11D7"/>
    <w:rsid w:val="002E730A"/>
    <w:rsid w:val="002F439D"/>
    <w:rsid w:val="003029BC"/>
    <w:rsid w:val="003041FD"/>
    <w:rsid w:val="00310C8C"/>
    <w:rsid w:val="00310DC9"/>
    <w:rsid w:val="00321992"/>
    <w:rsid w:val="003232D2"/>
    <w:rsid w:val="00323DA8"/>
    <w:rsid w:val="00330460"/>
    <w:rsid w:val="00336EA9"/>
    <w:rsid w:val="00337107"/>
    <w:rsid w:val="00346E67"/>
    <w:rsid w:val="00360240"/>
    <w:rsid w:val="00361486"/>
    <w:rsid w:val="00362EA0"/>
    <w:rsid w:val="00377E2D"/>
    <w:rsid w:val="00377E45"/>
    <w:rsid w:val="00384EB9"/>
    <w:rsid w:val="00390432"/>
    <w:rsid w:val="00392A61"/>
    <w:rsid w:val="003970B2"/>
    <w:rsid w:val="003A673E"/>
    <w:rsid w:val="003B1C40"/>
    <w:rsid w:val="003C0F0A"/>
    <w:rsid w:val="003C0F27"/>
    <w:rsid w:val="003C24DD"/>
    <w:rsid w:val="003C661E"/>
    <w:rsid w:val="003D414C"/>
    <w:rsid w:val="003D5B7B"/>
    <w:rsid w:val="003E06F9"/>
    <w:rsid w:val="003E19A5"/>
    <w:rsid w:val="004161B5"/>
    <w:rsid w:val="00420F57"/>
    <w:rsid w:val="00432183"/>
    <w:rsid w:val="00433380"/>
    <w:rsid w:val="00440BCC"/>
    <w:rsid w:val="00443410"/>
    <w:rsid w:val="00444AC9"/>
    <w:rsid w:val="00445A29"/>
    <w:rsid w:val="00463431"/>
    <w:rsid w:val="0046474C"/>
    <w:rsid w:val="00472919"/>
    <w:rsid w:val="00474CF1"/>
    <w:rsid w:val="004837D3"/>
    <w:rsid w:val="00484211"/>
    <w:rsid w:val="00487F0F"/>
    <w:rsid w:val="004A585D"/>
    <w:rsid w:val="004B494E"/>
    <w:rsid w:val="004B673A"/>
    <w:rsid w:val="004C1EE7"/>
    <w:rsid w:val="004E5E12"/>
    <w:rsid w:val="004E6940"/>
    <w:rsid w:val="004F31CF"/>
    <w:rsid w:val="00511C99"/>
    <w:rsid w:val="00515BF7"/>
    <w:rsid w:val="0051615E"/>
    <w:rsid w:val="00527AA3"/>
    <w:rsid w:val="0053167B"/>
    <w:rsid w:val="00531A81"/>
    <w:rsid w:val="005539BD"/>
    <w:rsid w:val="00562E59"/>
    <w:rsid w:val="00567D4C"/>
    <w:rsid w:val="005739D5"/>
    <w:rsid w:val="005863CC"/>
    <w:rsid w:val="00593100"/>
    <w:rsid w:val="00593F74"/>
    <w:rsid w:val="005A311E"/>
    <w:rsid w:val="005B58B1"/>
    <w:rsid w:val="005C35B3"/>
    <w:rsid w:val="005C400E"/>
    <w:rsid w:val="005C7E6B"/>
    <w:rsid w:val="005D14D3"/>
    <w:rsid w:val="005E02D5"/>
    <w:rsid w:val="005E4AA7"/>
    <w:rsid w:val="005F2C29"/>
    <w:rsid w:val="006070F2"/>
    <w:rsid w:val="0062124E"/>
    <w:rsid w:val="00647A2A"/>
    <w:rsid w:val="006700A7"/>
    <w:rsid w:val="0067245C"/>
    <w:rsid w:val="0067577F"/>
    <w:rsid w:val="00697D33"/>
    <w:rsid w:val="006A01B2"/>
    <w:rsid w:val="006A67BC"/>
    <w:rsid w:val="006B4790"/>
    <w:rsid w:val="006B5063"/>
    <w:rsid w:val="006C06AD"/>
    <w:rsid w:val="006C392E"/>
    <w:rsid w:val="006C4115"/>
    <w:rsid w:val="006C4C44"/>
    <w:rsid w:val="006C7073"/>
    <w:rsid w:val="006D38F9"/>
    <w:rsid w:val="006D44A6"/>
    <w:rsid w:val="006E0C5C"/>
    <w:rsid w:val="006E11A0"/>
    <w:rsid w:val="006F4D0A"/>
    <w:rsid w:val="00700926"/>
    <w:rsid w:val="00705750"/>
    <w:rsid w:val="0071258A"/>
    <w:rsid w:val="00714509"/>
    <w:rsid w:val="00726605"/>
    <w:rsid w:val="0073720D"/>
    <w:rsid w:val="00742802"/>
    <w:rsid w:val="0075142E"/>
    <w:rsid w:val="007519DC"/>
    <w:rsid w:val="00760676"/>
    <w:rsid w:val="00763E4A"/>
    <w:rsid w:val="0078035C"/>
    <w:rsid w:val="00793B5F"/>
    <w:rsid w:val="007952AC"/>
    <w:rsid w:val="00796432"/>
    <w:rsid w:val="007B013F"/>
    <w:rsid w:val="007B0261"/>
    <w:rsid w:val="007D1259"/>
    <w:rsid w:val="007E2645"/>
    <w:rsid w:val="007E63A5"/>
    <w:rsid w:val="007E6C6E"/>
    <w:rsid w:val="00805C3F"/>
    <w:rsid w:val="00805D5D"/>
    <w:rsid w:val="008077B4"/>
    <w:rsid w:val="00810D3C"/>
    <w:rsid w:val="00813504"/>
    <w:rsid w:val="00824304"/>
    <w:rsid w:val="008256F6"/>
    <w:rsid w:val="0083718D"/>
    <w:rsid w:val="0084440D"/>
    <w:rsid w:val="00851CC1"/>
    <w:rsid w:val="00857C2E"/>
    <w:rsid w:val="0086340D"/>
    <w:rsid w:val="00873197"/>
    <w:rsid w:val="008850AC"/>
    <w:rsid w:val="008871C8"/>
    <w:rsid w:val="00890DD2"/>
    <w:rsid w:val="008B67A4"/>
    <w:rsid w:val="008C0C64"/>
    <w:rsid w:val="008C275B"/>
    <w:rsid w:val="008C6593"/>
    <w:rsid w:val="008C683A"/>
    <w:rsid w:val="008D738A"/>
    <w:rsid w:val="008E2924"/>
    <w:rsid w:val="008E703A"/>
    <w:rsid w:val="008F5D60"/>
    <w:rsid w:val="00906DA1"/>
    <w:rsid w:val="009152E8"/>
    <w:rsid w:val="009208B5"/>
    <w:rsid w:val="00931B16"/>
    <w:rsid w:val="009410FD"/>
    <w:rsid w:val="009451F8"/>
    <w:rsid w:val="00965431"/>
    <w:rsid w:val="00986AA6"/>
    <w:rsid w:val="00993AFE"/>
    <w:rsid w:val="00994E65"/>
    <w:rsid w:val="009A0888"/>
    <w:rsid w:val="009B13F2"/>
    <w:rsid w:val="009B22FE"/>
    <w:rsid w:val="009C7E12"/>
    <w:rsid w:val="009D314F"/>
    <w:rsid w:val="009D40E9"/>
    <w:rsid w:val="009E06B8"/>
    <w:rsid w:val="009E7E08"/>
    <w:rsid w:val="009F4D1B"/>
    <w:rsid w:val="009F6CC0"/>
    <w:rsid w:val="00A05E2B"/>
    <w:rsid w:val="00A116B0"/>
    <w:rsid w:val="00A1174F"/>
    <w:rsid w:val="00A1270D"/>
    <w:rsid w:val="00A15917"/>
    <w:rsid w:val="00A16A68"/>
    <w:rsid w:val="00A215E0"/>
    <w:rsid w:val="00A261F4"/>
    <w:rsid w:val="00A27895"/>
    <w:rsid w:val="00A34822"/>
    <w:rsid w:val="00A37ECC"/>
    <w:rsid w:val="00A41F1F"/>
    <w:rsid w:val="00A4618A"/>
    <w:rsid w:val="00A56CB0"/>
    <w:rsid w:val="00A62952"/>
    <w:rsid w:val="00A6476D"/>
    <w:rsid w:val="00A673F4"/>
    <w:rsid w:val="00A74A09"/>
    <w:rsid w:val="00A82F5B"/>
    <w:rsid w:val="00A967FA"/>
    <w:rsid w:val="00AA079D"/>
    <w:rsid w:val="00AB07F5"/>
    <w:rsid w:val="00AB2CD2"/>
    <w:rsid w:val="00AC008E"/>
    <w:rsid w:val="00AC2208"/>
    <w:rsid w:val="00AE2A46"/>
    <w:rsid w:val="00AE6783"/>
    <w:rsid w:val="00AE6EA9"/>
    <w:rsid w:val="00AE78F5"/>
    <w:rsid w:val="00AF4EA7"/>
    <w:rsid w:val="00B05ABA"/>
    <w:rsid w:val="00B1614B"/>
    <w:rsid w:val="00B17E76"/>
    <w:rsid w:val="00B26399"/>
    <w:rsid w:val="00B33E7B"/>
    <w:rsid w:val="00B37CDF"/>
    <w:rsid w:val="00B4358A"/>
    <w:rsid w:val="00B43F78"/>
    <w:rsid w:val="00B473F1"/>
    <w:rsid w:val="00B50C43"/>
    <w:rsid w:val="00B54069"/>
    <w:rsid w:val="00B61765"/>
    <w:rsid w:val="00B63ABB"/>
    <w:rsid w:val="00B741D0"/>
    <w:rsid w:val="00B7579B"/>
    <w:rsid w:val="00B778F5"/>
    <w:rsid w:val="00B81A45"/>
    <w:rsid w:val="00B94C53"/>
    <w:rsid w:val="00B9646A"/>
    <w:rsid w:val="00BA60D4"/>
    <w:rsid w:val="00BC5092"/>
    <w:rsid w:val="00BD26CB"/>
    <w:rsid w:val="00BE6AB7"/>
    <w:rsid w:val="00BF3368"/>
    <w:rsid w:val="00BF685A"/>
    <w:rsid w:val="00C00767"/>
    <w:rsid w:val="00C027A1"/>
    <w:rsid w:val="00C02F6A"/>
    <w:rsid w:val="00C04203"/>
    <w:rsid w:val="00C1184D"/>
    <w:rsid w:val="00C12B92"/>
    <w:rsid w:val="00C17008"/>
    <w:rsid w:val="00C2297C"/>
    <w:rsid w:val="00C24D03"/>
    <w:rsid w:val="00C31571"/>
    <w:rsid w:val="00C3304A"/>
    <w:rsid w:val="00C3396B"/>
    <w:rsid w:val="00C37F11"/>
    <w:rsid w:val="00C40CFF"/>
    <w:rsid w:val="00C424C9"/>
    <w:rsid w:val="00C46FDF"/>
    <w:rsid w:val="00C54FB6"/>
    <w:rsid w:val="00C6312E"/>
    <w:rsid w:val="00C74E00"/>
    <w:rsid w:val="00C858C3"/>
    <w:rsid w:val="00C9371D"/>
    <w:rsid w:val="00C96B99"/>
    <w:rsid w:val="00CA0154"/>
    <w:rsid w:val="00CA5D5B"/>
    <w:rsid w:val="00CA6281"/>
    <w:rsid w:val="00CC0B16"/>
    <w:rsid w:val="00CC7387"/>
    <w:rsid w:val="00CD42F0"/>
    <w:rsid w:val="00CE6874"/>
    <w:rsid w:val="00CE68B2"/>
    <w:rsid w:val="00CE7B70"/>
    <w:rsid w:val="00CF190A"/>
    <w:rsid w:val="00CF5349"/>
    <w:rsid w:val="00CF6FAA"/>
    <w:rsid w:val="00D041A1"/>
    <w:rsid w:val="00D10C75"/>
    <w:rsid w:val="00D1102A"/>
    <w:rsid w:val="00D179A4"/>
    <w:rsid w:val="00D2538E"/>
    <w:rsid w:val="00D263F3"/>
    <w:rsid w:val="00D324A3"/>
    <w:rsid w:val="00D47A45"/>
    <w:rsid w:val="00D5133D"/>
    <w:rsid w:val="00D51366"/>
    <w:rsid w:val="00D53A08"/>
    <w:rsid w:val="00D56E3D"/>
    <w:rsid w:val="00D70FD0"/>
    <w:rsid w:val="00D71B5E"/>
    <w:rsid w:val="00D773EA"/>
    <w:rsid w:val="00D82476"/>
    <w:rsid w:val="00D82ED8"/>
    <w:rsid w:val="00D97667"/>
    <w:rsid w:val="00DA0F72"/>
    <w:rsid w:val="00DA4E7A"/>
    <w:rsid w:val="00DB3166"/>
    <w:rsid w:val="00DB3261"/>
    <w:rsid w:val="00DB739B"/>
    <w:rsid w:val="00DC2C1F"/>
    <w:rsid w:val="00DD74A6"/>
    <w:rsid w:val="00DE2B40"/>
    <w:rsid w:val="00DF0074"/>
    <w:rsid w:val="00E0053B"/>
    <w:rsid w:val="00E10C4B"/>
    <w:rsid w:val="00E12DBA"/>
    <w:rsid w:val="00E1465A"/>
    <w:rsid w:val="00E167DE"/>
    <w:rsid w:val="00E20454"/>
    <w:rsid w:val="00E27AF9"/>
    <w:rsid w:val="00E323E8"/>
    <w:rsid w:val="00E32DDA"/>
    <w:rsid w:val="00E3357C"/>
    <w:rsid w:val="00E362B9"/>
    <w:rsid w:val="00E63ACE"/>
    <w:rsid w:val="00E65236"/>
    <w:rsid w:val="00E8107C"/>
    <w:rsid w:val="00E816BE"/>
    <w:rsid w:val="00EA2E0E"/>
    <w:rsid w:val="00EB5A30"/>
    <w:rsid w:val="00EC3ECE"/>
    <w:rsid w:val="00ED4387"/>
    <w:rsid w:val="00EE1AD4"/>
    <w:rsid w:val="00EE70AB"/>
    <w:rsid w:val="00EF0D48"/>
    <w:rsid w:val="00EF338C"/>
    <w:rsid w:val="00F01456"/>
    <w:rsid w:val="00F07D72"/>
    <w:rsid w:val="00F10A2F"/>
    <w:rsid w:val="00F14842"/>
    <w:rsid w:val="00F215AB"/>
    <w:rsid w:val="00F26FE1"/>
    <w:rsid w:val="00F40E15"/>
    <w:rsid w:val="00F4193A"/>
    <w:rsid w:val="00F575F2"/>
    <w:rsid w:val="00F634E8"/>
    <w:rsid w:val="00F71948"/>
    <w:rsid w:val="00F94F36"/>
    <w:rsid w:val="00F9739B"/>
    <w:rsid w:val="00FB3DA5"/>
    <w:rsid w:val="00FB457C"/>
    <w:rsid w:val="00FB4B1E"/>
    <w:rsid w:val="00FB5A68"/>
    <w:rsid w:val="00FC059F"/>
    <w:rsid w:val="00FC75FB"/>
    <w:rsid w:val="00FD21BF"/>
    <w:rsid w:val="00FD36D8"/>
    <w:rsid w:val="00FE2103"/>
    <w:rsid w:val="00FE3D1D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CA0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5">
    <w:name w:val="heading 5"/>
    <w:basedOn w:val="a"/>
    <w:next w:val="a"/>
    <w:qFormat/>
    <w:rsid w:val="003C0F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before="120" w:after="120" w:line="360" w:lineRule="auto"/>
    </w:pPr>
  </w:style>
  <w:style w:type="paragraph" w:styleId="a6">
    <w:name w:val="Body Text Indent"/>
    <w:basedOn w:val="a"/>
    <w:pPr>
      <w:spacing w:before="120"/>
      <w:ind w:firstLine="360"/>
      <w:jc w:val="both"/>
    </w:pPr>
    <w:rPr>
      <w:rFonts w:ascii="Arial" w:hAnsi="Arial" w:cs="Arial"/>
      <w:sz w:val="22"/>
    </w:rPr>
  </w:style>
  <w:style w:type="paragraph" w:styleId="20">
    <w:name w:val="Body Text Indent 2"/>
    <w:basedOn w:val="a"/>
    <w:pPr>
      <w:spacing w:before="120"/>
      <w:ind w:firstLine="360"/>
    </w:pPr>
    <w:rPr>
      <w:rFonts w:ascii="仿宋_GB2312" w:eastAsia="仿宋_GB2312"/>
    </w:rPr>
  </w:style>
  <w:style w:type="paragraph" w:styleId="30">
    <w:name w:val="Body Text Indent 3"/>
    <w:basedOn w:val="a"/>
    <w:pPr>
      <w:ind w:firstLine="357"/>
    </w:pPr>
    <w:rPr>
      <w:rFonts w:ascii="黑体" w:eastAsia="黑体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Date"/>
    <w:basedOn w:val="a"/>
    <w:next w:val="a"/>
    <w:pPr>
      <w:widowControl w:val="0"/>
      <w:ind w:leftChars="2500" w:left="100"/>
      <w:jc w:val="both"/>
    </w:pPr>
    <w:rPr>
      <w:kern w:val="2"/>
      <w:sz w:val="28"/>
    </w:rPr>
  </w:style>
  <w:style w:type="paragraph" w:styleId="a9">
    <w:name w:val="Balloon Text"/>
    <w:basedOn w:val="a"/>
    <w:semiHidden/>
    <w:rsid w:val="00242CE4"/>
    <w:rPr>
      <w:sz w:val="18"/>
      <w:szCs w:val="18"/>
    </w:rPr>
  </w:style>
  <w:style w:type="table" w:styleId="aa">
    <w:name w:val="Table Grid"/>
    <w:basedOn w:val="a1"/>
    <w:rsid w:val="006B4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5"/>
    <w:rsid w:val="003C0F0A"/>
    <w:pPr>
      <w:numPr>
        <w:ilvl w:val="4"/>
      </w:numPr>
      <w:tabs>
        <w:tab w:val="num" w:pos="1701"/>
      </w:tabs>
      <w:spacing w:after="160" w:line="240" w:lineRule="exact"/>
      <w:ind w:left="1701" w:hanging="850"/>
    </w:pPr>
    <w:rPr>
      <w:rFonts w:ascii="Verdana" w:hAnsi="Verdana"/>
      <w:bCs w:val="0"/>
      <w:noProof/>
      <w:sz w:val="20"/>
      <w:szCs w:val="20"/>
      <w:lang w:eastAsia="en-US"/>
    </w:rPr>
  </w:style>
  <w:style w:type="paragraph" w:customStyle="1" w:styleId="CharChar1Char">
    <w:name w:val="Char Char1 Char"/>
    <w:basedOn w:val="a"/>
    <w:rsid w:val="00C17008"/>
    <w:pPr>
      <w:widowControl w:val="0"/>
      <w:ind w:firstLineChars="200" w:firstLine="200"/>
      <w:jc w:val="both"/>
    </w:pPr>
    <w:rPr>
      <w:rFonts w:ascii="Tahoma" w:hAnsi="Tahoma"/>
      <w:kern w:val="2"/>
      <w:szCs w:val="20"/>
    </w:rPr>
  </w:style>
  <w:style w:type="character" w:styleId="ab">
    <w:name w:val="annotation reference"/>
    <w:semiHidden/>
    <w:rsid w:val="00EB5A30"/>
    <w:rPr>
      <w:sz w:val="21"/>
      <w:szCs w:val="21"/>
    </w:rPr>
  </w:style>
  <w:style w:type="paragraph" w:styleId="ac">
    <w:name w:val="annotation text"/>
    <w:basedOn w:val="a"/>
    <w:semiHidden/>
    <w:rsid w:val="00EB5A30"/>
  </w:style>
  <w:style w:type="paragraph" w:styleId="ad">
    <w:name w:val="annotation subject"/>
    <w:basedOn w:val="ac"/>
    <w:next w:val="ac"/>
    <w:semiHidden/>
    <w:rsid w:val="00EB5A30"/>
    <w:rPr>
      <w:b/>
      <w:bCs/>
    </w:rPr>
  </w:style>
  <w:style w:type="paragraph" w:styleId="ae">
    <w:name w:val="Title"/>
    <w:basedOn w:val="a"/>
    <w:next w:val="a"/>
    <w:link w:val="Char"/>
    <w:qFormat/>
    <w:rsid w:val="00CA015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e"/>
    <w:rsid w:val="00CA0154"/>
    <w:rPr>
      <w:rFonts w:ascii="Cambria" w:hAnsi="Cambria" w:cs="Times New Roman"/>
      <w:b/>
      <w:bCs/>
      <w:sz w:val="32"/>
      <w:szCs w:val="32"/>
    </w:rPr>
  </w:style>
  <w:style w:type="paragraph" w:customStyle="1" w:styleId="MMTitle">
    <w:name w:val="MM Title"/>
    <w:basedOn w:val="ae"/>
    <w:link w:val="MMTitleChar"/>
    <w:rsid w:val="00CA0154"/>
  </w:style>
  <w:style w:type="character" w:customStyle="1" w:styleId="MMTitleChar">
    <w:name w:val="MM Title Char"/>
    <w:link w:val="MMTitle"/>
    <w:rsid w:val="00CA0154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rsid w:val="00CA0154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A0154"/>
    <w:pPr>
      <w:numPr>
        <w:numId w:val="41"/>
      </w:numPr>
    </w:pPr>
  </w:style>
  <w:style w:type="character" w:customStyle="1" w:styleId="MMTopic1Char">
    <w:name w:val="MM Topic 1 Char"/>
    <w:link w:val="MMTopic1"/>
    <w:rsid w:val="00CA0154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CA0154"/>
    <w:pPr>
      <w:numPr>
        <w:ilvl w:val="1"/>
        <w:numId w:val="41"/>
      </w:numPr>
    </w:pPr>
  </w:style>
  <w:style w:type="character" w:customStyle="1" w:styleId="2Char">
    <w:name w:val="标题 2 Char"/>
    <w:link w:val="2"/>
    <w:rsid w:val="00CA0154"/>
    <w:rPr>
      <w:rFonts w:ascii="Arial" w:eastAsia="黑体" w:hAnsi="Arial"/>
      <w:b/>
      <w:bCs/>
      <w:kern w:val="2"/>
      <w:sz w:val="32"/>
      <w:szCs w:val="32"/>
    </w:rPr>
  </w:style>
  <w:style w:type="character" w:customStyle="1" w:styleId="MMTopic2Char">
    <w:name w:val="MM Topic 2 Char"/>
    <w:link w:val="MMTopic2"/>
    <w:rsid w:val="00CA0154"/>
    <w:rPr>
      <w:rFonts w:ascii="Arial" w:eastAsia="黑体" w:hAnsi="Arial"/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CA0154"/>
    <w:pPr>
      <w:numPr>
        <w:ilvl w:val="2"/>
        <w:numId w:val="41"/>
      </w:numPr>
    </w:pPr>
  </w:style>
  <w:style w:type="character" w:customStyle="1" w:styleId="3Char">
    <w:name w:val="标题 3 Char"/>
    <w:link w:val="3"/>
    <w:rsid w:val="00CA0154"/>
    <w:rPr>
      <w:b/>
      <w:bCs/>
      <w:kern w:val="2"/>
      <w:sz w:val="32"/>
      <w:szCs w:val="32"/>
    </w:rPr>
  </w:style>
  <w:style w:type="character" w:customStyle="1" w:styleId="MMTopic3Char">
    <w:name w:val="MM Topic 3 Char"/>
    <w:link w:val="MMTopic3"/>
    <w:rsid w:val="00CA0154"/>
    <w:rPr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3232D2"/>
    <w:pPr>
      <w:ind w:firstLineChars="200" w:firstLine="420"/>
    </w:pPr>
  </w:style>
  <w:style w:type="table" w:styleId="af0">
    <w:name w:val="Table Theme"/>
    <w:basedOn w:val="a1"/>
    <w:rsid w:val="00C24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 4"/>
    <w:basedOn w:val="a1"/>
    <w:rsid w:val="007D125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Elegant"/>
    <w:basedOn w:val="a1"/>
    <w:rsid w:val="00E12DB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C63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"/>
    <w:uiPriority w:val="99"/>
    <w:rsid w:val="00C6312E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huatech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105;&#30340;&#25991;&#26723;\system\&#39033;&#30446;&#20449;&#24687;&#25991;&#26723;&#27169;&#29256;\&#24605;&#21326;&#19978;&#28023;-&#20013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思华上海-中文.dotx</Template>
  <TotalTime>579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上海铭弘经济发展有限公司：</vt:lpstr>
    </vt:vector>
  </TitlesOfParts>
  <Company>SEEWAP</Company>
  <LinksUpToDate>false</LinksUpToDate>
  <CharactersWithSpaces>2289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http://www.sihuatech.com/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上海思华科技股份有限公司</dc:title>
  <dc:creator>lg31415</dc:creator>
  <cp:lastModifiedBy>lujing miao</cp:lastModifiedBy>
  <cp:revision>191</cp:revision>
  <cp:lastPrinted>2014-04-21T09:03:00Z</cp:lastPrinted>
  <dcterms:created xsi:type="dcterms:W3CDTF">2014-08-14T08:36:00Z</dcterms:created>
  <dcterms:modified xsi:type="dcterms:W3CDTF">2014-12-26T07:19:00Z</dcterms:modified>
</cp:coreProperties>
</file>