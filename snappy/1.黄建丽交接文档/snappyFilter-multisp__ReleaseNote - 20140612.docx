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008" w:rsidRDefault="00AC2B75" w:rsidP="007A5294">
      <w:pPr>
        <w:pStyle w:val="ae"/>
      </w:pPr>
      <w:proofErr w:type="spellStart"/>
      <w:r w:rsidRPr="00AC2B75">
        <w:t>snappyFilter-multisp</w:t>
      </w:r>
      <w:proofErr w:type="spellEnd"/>
      <w:r w:rsidR="0015780B">
        <w:rPr>
          <w:rFonts w:hint="eastAsia"/>
        </w:rPr>
        <w:t xml:space="preserve"> </w:t>
      </w:r>
      <w:r w:rsidR="00A46948" w:rsidRPr="0052171C">
        <w:t>Release Notes</w:t>
      </w:r>
      <w:r w:rsidR="0015780B">
        <w:rPr>
          <w:rFonts w:hint="eastAsia"/>
        </w:rPr>
        <w:t>(4.1.1.5)</w:t>
      </w:r>
    </w:p>
    <w:p w:rsidR="00EA1ED2" w:rsidRDefault="0015780B" w:rsidP="00E85340">
      <w:pPr>
        <w:pStyle w:val="SIT1"/>
      </w:pPr>
      <w:r>
        <w:rPr>
          <w:rFonts w:hint="eastAsia"/>
        </w:rPr>
        <w:t>同步</w:t>
      </w:r>
      <w:r w:rsidR="00EA1ED2">
        <w:rPr>
          <w:rFonts w:hint="eastAsia"/>
        </w:rPr>
        <w:t>信息</w:t>
      </w:r>
    </w:p>
    <w:p w:rsidR="00EA1ED2" w:rsidRDefault="0015780B" w:rsidP="00CC7D5B">
      <w:pPr>
        <w:pStyle w:val="SIT2"/>
      </w:pPr>
      <w:r>
        <w:rPr>
          <w:rFonts w:hint="eastAsia"/>
        </w:rPr>
        <w:t>同步</w:t>
      </w:r>
      <w:r w:rsidR="00AB134A">
        <w:rPr>
          <w:rFonts w:hint="eastAsia"/>
        </w:rPr>
        <w:t>时间</w:t>
      </w:r>
    </w:p>
    <w:p w:rsidR="00AB134A" w:rsidRDefault="00777439" w:rsidP="00DD3CB5">
      <w:r>
        <w:rPr>
          <w:rFonts w:hint="eastAsia"/>
        </w:rPr>
        <w:t>201</w:t>
      </w:r>
      <w:r w:rsidR="001518BE">
        <w:rPr>
          <w:rFonts w:hint="eastAsia"/>
        </w:rPr>
        <w:t>4.0</w:t>
      </w:r>
      <w:r w:rsidR="009F1C8A">
        <w:rPr>
          <w:rFonts w:hint="eastAsia"/>
        </w:rPr>
        <w:t>6</w:t>
      </w:r>
      <w:r w:rsidR="001518BE">
        <w:rPr>
          <w:rFonts w:hint="eastAsia"/>
        </w:rPr>
        <w:t>.</w:t>
      </w:r>
      <w:r w:rsidR="00AC2B75">
        <w:rPr>
          <w:rFonts w:hint="eastAsia"/>
        </w:rPr>
        <w:t>12</w:t>
      </w:r>
    </w:p>
    <w:p w:rsidR="00AB134A" w:rsidRDefault="0015780B" w:rsidP="00CC7D5B">
      <w:pPr>
        <w:pStyle w:val="SIT2"/>
      </w:pPr>
      <w:r>
        <w:rPr>
          <w:rFonts w:hint="eastAsia"/>
        </w:rPr>
        <w:t>同步</w:t>
      </w:r>
      <w:r w:rsidR="00AB134A">
        <w:rPr>
          <w:rFonts w:hint="eastAsia"/>
        </w:rPr>
        <w:t>版本号</w:t>
      </w:r>
    </w:p>
    <w:p w:rsidR="0015780B" w:rsidRPr="0015780B" w:rsidRDefault="0015780B" w:rsidP="00DD3CB5">
      <w:r w:rsidRPr="00DD3CB5">
        <w:t>ContEx</w:t>
      </w:r>
      <w:r w:rsidRPr="00DD3CB5">
        <w:rPr>
          <w:rFonts w:hint="eastAsia"/>
        </w:rPr>
        <w:t xml:space="preserve">  </w:t>
      </w:r>
      <w:r>
        <w:rPr>
          <w:rFonts w:hint="eastAsia"/>
        </w:rPr>
        <w:t xml:space="preserve">4.1.1.5 </w:t>
      </w:r>
    </w:p>
    <w:p w:rsidR="00AB134A" w:rsidRDefault="00AB134A" w:rsidP="00CC7D5B">
      <w:pPr>
        <w:pStyle w:val="SIT2"/>
      </w:pPr>
      <w:r>
        <w:rPr>
          <w:rFonts w:hint="eastAsia"/>
        </w:rPr>
        <w:t>TAG</w:t>
      </w:r>
      <w:r>
        <w:rPr>
          <w:rFonts w:hint="eastAsia"/>
        </w:rPr>
        <w:t>号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29"/>
        <w:gridCol w:w="1962"/>
        <w:gridCol w:w="5182"/>
      </w:tblGrid>
      <w:tr w:rsidR="006D0349" w:rsidRPr="00DC3274" w:rsidTr="00DC3274">
        <w:trPr>
          <w:trHeight w:val="363"/>
        </w:trPr>
        <w:tc>
          <w:tcPr>
            <w:tcW w:w="10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0349" w:rsidRPr="00DC3274" w:rsidRDefault="006D0349" w:rsidP="006D0349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b/>
                <w:sz w:val="20"/>
                <w:szCs w:val="20"/>
              </w:rPr>
            </w:pPr>
            <w:r w:rsidRPr="00DC3274">
              <w:rPr>
                <w:rFonts w:ascii="宋体" w:hAnsi="宋体" w:hint="eastAsia"/>
                <w:b/>
                <w:sz w:val="20"/>
                <w:szCs w:val="20"/>
              </w:rPr>
              <w:t>组件版本</w:t>
            </w:r>
          </w:p>
        </w:tc>
        <w:tc>
          <w:tcPr>
            <w:tcW w:w="10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0349" w:rsidRPr="00DC3274" w:rsidRDefault="006D0349" w:rsidP="006D0349"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b/>
                <w:sz w:val="20"/>
                <w:szCs w:val="20"/>
              </w:rPr>
            </w:pPr>
            <w:r w:rsidRPr="00DC3274">
              <w:rPr>
                <w:rFonts w:ascii="宋体" w:hAnsi="宋体" w:hint="eastAsia"/>
                <w:b/>
                <w:sz w:val="20"/>
                <w:szCs w:val="20"/>
              </w:rPr>
              <w:t>Module</w:t>
            </w:r>
          </w:p>
        </w:tc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D0349" w:rsidRPr="00DC3274" w:rsidRDefault="006D0349" w:rsidP="00DC3274">
            <w:pPr>
              <w:ind w:firstLineChars="100" w:firstLine="201"/>
              <w:rPr>
                <w:rFonts w:ascii="宋体" w:hAnsi="宋体"/>
                <w:b/>
                <w:sz w:val="20"/>
                <w:szCs w:val="20"/>
              </w:rPr>
            </w:pPr>
            <w:r w:rsidRPr="00DC3274">
              <w:rPr>
                <w:rFonts w:ascii="宋体" w:hAnsi="宋体" w:hint="eastAsia"/>
                <w:b/>
                <w:sz w:val="20"/>
                <w:szCs w:val="20"/>
              </w:rPr>
              <w:t>TAG</w:t>
            </w:r>
          </w:p>
        </w:tc>
      </w:tr>
      <w:tr w:rsidR="006D0349" w:rsidRPr="00DC3274" w:rsidTr="00DC3274">
        <w:trPr>
          <w:trHeight w:val="363"/>
        </w:trPr>
        <w:tc>
          <w:tcPr>
            <w:tcW w:w="10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0349" w:rsidRPr="00DC3274" w:rsidRDefault="00807C5B" w:rsidP="00124104">
            <w:pPr>
              <w:widowControl/>
              <w:spacing w:before="100" w:beforeAutospacing="1" w:after="100" w:afterAutospacing="1"/>
              <w:jc w:val="left"/>
              <w:rPr>
                <w:sz w:val="20"/>
                <w:szCs w:val="20"/>
              </w:rPr>
            </w:pPr>
            <w:proofErr w:type="spellStart"/>
            <w:r w:rsidRPr="00DC3274">
              <w:rPr>
                <w:sz w:val="20"/>
                <w:szCs w:val="20"/>
              </w:rPr>
              <w:t>snappyFilter-multisp</w:t>
            </w:r>
            <w:proofErr w:type="spellEnd"/>
          </w:p>
        </w:tc>
        <w:tc>
          <w:tcPr>
            <w:tcW w:w="10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0349" w:rsidRPr="00DC3274" w:rsidRDefault="00807C5B" w:rsidP="00124104">
            <w:pPr>
              <w:widowControl/>
              <w:spacing w:before="100" w:beforeAutospacing="1" w:after="100" w:afterAutospacing="1"/>
              <w:jc w:val="left"/>
              <w:rPr>
                <w:sz w:val="20"/>
                <w:szCs w:val="20"/>
              </w:rPr>
            </w:pPr>
            <w:proofErr w:type="spellStart"/>
            <w:r w:rsidRPr="00DC3274">
              <w:rPr>
                <w:sz w:val="20"/>
                <w:szCs w:val="20"/>
              </w:rPr>
              <w:t>snappyFilter-multisp</w:t>
            </w:r>
            <w:proofErr w:type="spellEnd"/>
          </w:p>
        </w:tc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D0349" w:rsidRPr="00DC3274" w:rsidRDefault="00807C5B" w:rsidP="001246C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DC3274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snappyFilter-multisp-R4.1.1.5_Alpha_B04_20140611</w:t>
            </w:r>
          </w:p>
        </w:tc>
      </w:tr>
    </w:tbl>
    <w:p w:rsidR="00AB134A" w:rsidRPr="00793A3F" w:rsidRDefault="00AB134A" w:rsidP="00AB134A">
      <w:pPr>
        <w:rPr>
          <w:rFonts w:ascii="Tahoma" w:hAnsi="Tahoma"/>
          <w:sz w:val="24"/>
        </w:rPr>
      </w:pPr>
    </w:p>
    <w:p w:rsidR="004224C2" w:rsidRDefault="00D0637D" w:rsidP="00CC7D5B">
      <w:pPr>
        <w:pStyle w:val="SIT2"/>
      </w:pPr>
      <w:r>
        <w:rPr>
          <w:rFonts w:hint="eastAsia"/>
        </w:rPr>
        <w:t>同步</w:t>
      </w:r>
      <w:r w:rsidR="004224C2">
        <w:rPr>
          <w:rFonts w:hint="eastAsia"/>
        </w:rPr>
        <w:t>原因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82"/>
        <w:gridCol w:w="3294"/>
      </w:tblGrid>
      <w:tr w:rsidR="004224C2" w:rsidTr="00DD3CB5">
        <w:trPr>
          <w:trHeight w:val="1470"/>
        </w:trPr>
        <w:tc>
          <w:tcPr>
            <w:tcW w:w="3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4C2" w:rsidRPr="00DD3CB5" w:rsidRDefault="00D0637D" w:rsidP="00DD3CB5">
            <w:pPr>
              <w:pStyle w:val="Title"/>
            </w:pPr>
            <w:r>
              <w:rPr>
                <w:rFonts w:hint="eastAsia"/>
              </w:rPr>
              <w:t>同步</w:t>
            </w:r>
            <w:r w:rsidR="004224C2">
              <w:rPr>
                <w:rFonts w:hint="eastAsia"/>
              </w:rPr>
              <w:t>原因：</w:t>
            </w:r>
            <w:r>
              <w:rPr>
                <w:rFonts w:hint="eastAsia"/>
              </w:rPr>
              <w:t>新增功能</w:t>
            </w:r>
            <w:r w:rsidR="00807C5B">
              <w:rPr>
                <w:rFonts w:hint="eastAsia"/>
              </w:rPr>
              <w:t>发布</w:t>
            </w:r>
            <w:r w:rsidR="007C7C1B" w:rsidRPr="00DD3CB5">
              <w:t xml:space="preserve"> </w:t>
            </w:r>
          </w:p>
          <w:p w:rsidR="004224C2" w:rsidRPr="00DD3CB5" w:rsidRDefault="00D0637D" w:rsidP="00DD3CB5">
            <w:pPr>
              <w:pStyle w:val="Title"/>
            </w:pPr>
            <w:r>
              <w:rPr>
                <w:rFonts w:hint="eastAsia"/>
              </w:rPr>
              <w:t>同步</w:t>
            </w:r>
            <w:r w:rsidR="004224C2">
              <w:rPr>
                <w:rFonts w:hint="eastAsia"/>
              </w:rPr>
              <w:t>人：</w:t>
            </w:r>
            <w:r>
              <w:rPr>
                <w:rFonts w:hint="eastAsia"/>
              </w:rPr>
              <w:t>黄建丽</w:t>
            </w:r>
          </w:p>
        </w:tc>
        <w:tc>
          <w:tcPr>
            <w:tcW w:w="1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4C2" w:rsidRDefault="004224C2" w:rsidP="00DD3CB5">
            <w:pPr>
              <w:pStyle w:val="Title"/>
              <w:rPr>
                <w:kern w:val="2"/>
              </w:rPr>
            </w:pPr>
            <w:r>
              <w:sym w:font="Wingdings" w:char="F0FE"/>
            </w:r>
            <w:r>
              <w:t xml:space="preserve"> </w:t>
            </w:r>
            <w:r>
              <w:rPr>
                <w:rFonts w:hint="eastAsia"/>
              </w:rPr>
              <w:t>正常发布</w:t>
            </w:r>
          </w:p>
          <w:p w:rsidR="004224C2" w:rsidRDefault="004224C2" w:rsidP="00DD3CB5">
            <w:pPr>
              <w:pStyle w:val="Title"/>
            </w:pPr>
            <w:r>
              <w:sym w:font="Wingdings" w:char="F06F"/>
            </w:r>
            <w:r>
              <w:t xml:space="preserve"> </w:t>
            </w:r>
            <w:r>
              <w:rPr>
                <w:rFonts w:hint="eastAsia"/>
              </w:rPr>
              <w:t>紧急发布</w:t>
            </w:r>
          </w:p>
        </w:tc>
      </w:tr>
    </w:tbl>
    <w:p w:rsidR="00AB134A" w:rsidRDefault="00AB134A" w:rsidP="00AB134A"/>
    <w:p w:rsidR="004224C2" w:rsidRDefault="00665188" w:rsidP="00E85340">
      <w:pPr>
        <w:pStyle w:val="SIT1"/>
      </w:pPr>
      <w:r>
        <w:rPr>
          <w:rFonts w:hint="eastAsia"/>
        </w:rPr>
        <w:t>版本更新</w:t>
      </w:r>
      <w:r w:rsidR="004224C2">
        <w:rPr>
          <w:rFonts w:hint="eastAsia"/>
        </w:rPr>
        <w:t>说明</w:t>
      </w:r>
    </w:p>
    <w:p w:rsidR="004224C2" w:rsidRDefault="004224C2" w:rsidP="00CC7D5B">
      <w:pPr>
        <w:pStyle w:val="SIT2"/>
        <w:rPr>
          <w:rFonts w:hint="eastAsia"/>
        </w:rPr>
      </w:pPr>
      <w:r>
        <w:rPr>
          <w:rFonts w:hint="eastAsia"/>
        </w:rPr>
        <w:t>新增功能</w:t>
      </w:r>
    </w:p>
    <w:p w:rsidR="008E1DC4" w:rsidRPr="00DD3CB5" w:rsidRDefault="008E1DC4" w:rsidP="00DD3CB5">
      <w:r w:rsidRPr="00DD3CB5">
        <w:t xml:space="preserve">1. CONTEXWT-1234 | </w:t>
      </w:r>
      <w:r w:rsidRPr="00DD3CB5">
        <w:t>支持</w:t>
      </w:r>
      <w:r w:rsidRPr="00DD3CB5">
        <w:rPr>
          <w:rFonts w:hint="eastAsia"/>
        </w:rPr>
        <w:t>日志同步给天地祥云</w:t>
      </w:r>
      <w:r w:rsidRPr="00DD3CB5">
        <w:rPr>
          <w:rFonts w:hint="eastAsia"/>
        </w:rPr>
        <w:t>----</w:t>
      </w:r>
      <w:r w:rsidRPr="00DD3CB5">
        <w:rPr>
          <w:rFonts w:hint="eastAsia"/>
        </w:rPr>
        <w:t>日志规则</w:t>
      </w:r>
      <w:r w:rsidRPr="00DD3CB5">
        <w:t xml:space="preserve"> </w:t>
      </w:r>
    </w:p>
    <w:p w:rsidR="006C5257" w:rsidRDefault="00CC7D5B" w:rsidP="00CC7D5B">
      <w:pPr>
        <w:pStyle w:val="SIT2"/>
      </w:pPr>
      <w:r>
        <w:rPr>
          <w:rFonts w:hint="eastAsia"/>
        </w:rPr>
        <w:lastRenderedPageBreak/>
        <w:t>重大风险功能列表</w:t>
      </w:r>
    </w:p>
    <w:p w:rsidR="00BC7C66" w:rsidRDefault="00BC7C66" w:rsidP="00BC7C66">
      <w:pPr>
        <w:pStyle w:val="SIT2"/>
      </w:pPr>
      <w:r>
        <w:rPr>
          <w:rFonts w:hint="eastAsia"/>
        </w:rPr>
        <w:t>底层架构或</w:t>
      </w:r>
      <w:r w:rsidRPr="00BC7C66">
        <w:rPr>
          <w:rFonts w:hint="eastAsia"/>
        </w:rPr>
        <w:t>重大功能重构说明</w:t>
      </w:r>
    </w:p>
    <w:p w:rsidR="004224C2" w:rsidRDefault="004224C2" w:rsidP="00CC7D5B">
      <w:pPr>
        <w:pStyle w:val="SIT2"/>
      </w:pPr>
      <w:r>
        <w:rPr>
          <w:rFonts w:hint="eastAsia"/>
        </w:rPr>
        <w:t>Bug</w:t>
      </w:r>
      <w:r>
        <w:rPr>
          <w:rFonts w:hint="eastAsia"/>
        </w:rPr>
        <w:t>修复</w:t>
      </w:r>
      <w:r>
        <w:rPr>
          <w:rFonts w:hint="eastAsia"/>
        </w:rPr>
        <w:t xml:space="preserve"> </w:t>
      </w:r>
    </w:p>
    <w:p w:rsidR="007562A9" w:rsidRPr="007562A9" w:rsidRDefault="007562A9" w:rsidP="00882321">
      <w:pPr>
        <w:pStyle w:val="SIT"/>
      </w:pPr>
      <w:r>
        <w:rPr>
          <w:rFonts w:hint="eastAsia"/>
        </w:rPr>
        <w:t>无</w:t>
      </w:r>
    </w:p>
    <w:p w:rsidR="004224C2" w:rsidRDefault="004224C2" w:rsidP="00CC7D5B">
      <w:pPr>
        <w:pStyle w:val="SIT2"/>
      </w:pPr>
      <w:r>
        <w:rPr>
          <w:rFonts w:hint="eastAsia"/>
        </w:rPr>
        <w:t>已知遗留问题</w:t>
      </w:r>
      <w:r>
        <w:rPr>
          <w:rFonts w:hint="eastAsia"/>
        </w:rPr>
        <w:t xml:space="preserve"> </w:t>
      </w:r>
    </w:p>
    <w:p w:rsidR="004224C2" w:rsidRDefault="009F1C8A" w:rsidP="00882321">
      <w:pPr>
        <w:pStyle w:val="SIT"/>
      </w:pPr>
      <w:r>
        <w:rPr>
          <w:rFonts w:hint="eastAsia"/>
        </w:rPr>
        <w:t>无</w:t>
      </w:r>
    </w:p>
    <w:p w:rsidR="004331DC" w:rsidRDefault="004224C2" w:rsidP="002065CF">
      <w:pPr>
        <w:pStyle w:val="SIT3"/>
      </w:pPr>
      <w:r w:rsidRPr="004331DC">
        <w:rPr>
          <w:rFonts w:hint="eastAsia"/>
        </w:rPr>
        <w:t>发布下载</w:t>
      </w:r>
      <w:r w:rsidR="002065CF">
        <w:rPr>
          <w:rFonts w:hint="eastAsia"/>
        </w:rPr>
        <w:t>地址</w:t>
      </w:r>
    </w:p>
    <w:p w:rsidR="001915F7" w:rsidRDefault="00530E42" w:rsidP="001915F7">
      <w:pPr>
        <w:tabs>
          <w:tab w:val="left" w:pos="2025"/>
        </w:tabs>
        <w:rPr>
          <w:rFonts w:hint="eastAsia"/>
        </w:rPr>
      </w:pPr>
      <w:r>
        <w:rPr>
          <w:rFonts w:hint="eastAsia"/>
        </w:rPr>
        <w:t xml:space="preserve">       </w:t>
      </w:r>
      <w:r w:rsidR="00722333">
        <w:rPr>
          <w:rFonts w:hint="eastAsia"/>
        </w:rPr>
        <w:t>外</w:t>
      </w:r>
      <w:r w:rsidR="004331DC">
        <w:rPr>
          <w:rFonts w:hint="eastAsia"/>
        </w:rPr>
        <w:t>网地址：</w:t>
      </w:r>
    </w:p>
    <w:p w:rsidR="00090FFA" w:rsidRDefault="001915F7" w:rsidP="001915F7">
      <w:pPr>
        <w:tabs>
          <w:tab w:val="left" w:pos="2025"/>
        </w:tabs>
      </w:pPr>
      <w:r>
        <w:tab/>
      </w:r>
    </w:p>
    <w:p w:rsidR="00530E42" w:rsidRPr="001915F7" w:rsidRDefault="00090FFA" w:rsidP="00530E42">
      <w:pPr>
        <w:ind w:firstLineChars="200" w:firstLine="420"/>
        <w:rPr>
          <w:rFonts w:ascii="Arial" w:hAnsi="Arial" w:hint="eastAsia"/>
          <w:noProof/>
          <w:color w:val="548DD4" w:themeColor="text2" w:themeTint="99"/>
        </w:rPr>
      </w:pPr>
      <w:r w:rsidRPr="001915F7">
        <w:rPr>
          <w:rFonts w:ascii="Arial" w:hAnsi="Arial"/>
          <w:noProof/>
          <w:color w:val="548DD4" w:themeColor="text2" w:themeTint="99"/>
        </w:rPr>
        <w:t>ftp://viewtoo:release@</w:t>
      </w:r>
      <w:r w:rsidR="00EE428A" w:rsidRPr="001915F7">
        <w:rPr>
          <w:rFonts w:ascii="Arial" w:hAnsi="Arial"/>
          <w:noProof/>
          <w:color w:val="548DD4" w:themeColor="text2" w:themeTint="99"/>
        </w:rPr>
        <w:t>releaseftp.sihuatech.com/</w:t>
      </w:r>
      <w:r w:rsidR="00B92A3A" w:rsidRPr="001915F7">
        <w:rPr>
          <w:rFonts w:ascii="Arial" w:hAnsi="Arial"/>
          <w:noProof/>
          <w:color w:val="548DD4" w:themeColor="text2" w:themeTint="99"/>
        </w:rPr>
        <w:t>webcache/4.1.1.5/20140</w:t>
      </w:r>
      <w:r w:rsidR="00022114" w:rsidRPr="001915F7">
        <w:rPr>
          <w:rFonts w:ascii="Arial" w:hAnsi="Arial" w:hint="eastAsia"/>
          <w:noProof/>
          <w:color w:val="548DD4" w:themeColor="text2" w:themeTint="99"/>
        </w:rPr>
        <w:t>6</w:t>
      </w:r>
      <w:r w:rsidR="00530E42" w:rsidRPr="001915F7">
        <w:rPr>
          <w:rFonts w:ascii="Arial" w:hAnsi="Arial" w:hint="eastAsia"/>
          <w:noProof/>
          <w:color w:val="548DD4" w:themeColor="text2" w:themeTint="99"/>
        </w:rPr>
        <w:t>12</w:t>
      </w:r>
      <w:r w:rsidR="00022114" w:rsidRPr="001915F7">
        <w:rPr>
          <w:rFonts w:ascii="Arial" w:hAnsi="Arial" w:hint="eastAsia"/>
          <w:noProof/>
          <w:color w:val="548DD4" w:themeColor="text2" w:themeTint="99"/>
        </w:rPr>
        <w:t>/</w:t>
      </w:r>
      <w:r w:rsidR="00530E42" w:rsidRPr="001915F7">
        <w:rPr>
          <w:rFonts w:ascii="Arial" w:hAnsi="Arial"/>
          <w:noProof/>
          <w:color w:val="548DD4" w:themeColor="text2" w:themeTint="99"/>
        </w:rPr>
        <w:t>snappy</w:t>
      </w:r>
    </w:p>
    <w:p w:rsidR="001915F7" w:rsidRDefault="00722333" w:rsidP="00530E42">
      <w:pPr>
        <w:ind w:firstLineChars="200" w:firstLine="420"/>
        <w:rPr>
          <w:rFonts w:hint="eastAsia"/>
        </w:rPr>
      </w:pPr>
      <w:r>
        <w:rPr>
          <w:rFonts w:hint="eastAsia"/>
        </w:rPr>
        <w:t>内</w:t>
      </w:r>
      <w:r w:rsidR="004331DC">
        <w:rPr>
          <w:rFonts w:hint="eastAsia"/>
        </w:rPr>
        <w:t>网地址：</w:t>
      </w:r>
    </w:p>
    <w:p w:rsidR="004331DC" w:rsidRPr="00530E42" w:rsidRDefault="004170F7" w:rsidP="00530E42">
      <w:pPr>
        <w:ind w:firstLineChars="200" w:firstLine="420"/>
        <w:rPr>
          <w:rStyle w:val="a7"/>
          <w:color w:val="auto"/>
          <w:u w:val="none"/>
        </w:rPr>
      </w:pPr>
      <w:r>
        <w:rPr>
          <w:rStyle w:val="a7"/>
          <w:rFonts w:hint="eastAsia"/>
        </w:rPr>
        <w:t xml:space="preserve"> </w:t>
      </w:r>
    </w:p>
    <w:p w:rsidR="004170F7" w:rsidRPr="001915F7" w:rsidRDefault="004170F7" w:rsidP="004170F7">
      <w:pPr>
        <w:ind w:firstLineChars="200" w:firstLine="420"/>
        <w:rPr>
          <w:rFonts w:ascii="Arial" w:hAnsi="Arial"/>
          <w:noProof/>
          <w:color w:val="548DD4" w:themeColor="text2" w:themeTint="99"/>
        </w:rPr>
      </w:pPr>
      <w:r w:rsidRPr="001915F7">
        <w:rPr>
          <w:rFonts w:ascii="Arial" w:hAnsi="Arial"/>
          <w:noProof/>
          <w:color w:val="548DD4" w:themeColor="text2" w:themeTint="99"/>
        </w:rPr>
        <w:t>ftp://viewtoo:release@</w:t>
      </w:r>
      <w:r w:rsidRPr="001915F7">
        <w:rPr>
          <w:rFonts w:ascii="Arial" w:hAnsi="Arial" w:hint="eastAsia"/>
          <w:noProof/>
          <w:color w:val="548DD4" w:themeColor="text2" w:themeTint="99"/>
        </w:rPr>
        <w:t>192.168.2.11</w:t>
      </w:r>
      <w:r w:rsidR="00EE428A" w:rsidRPr="001915F7">
        <w:rPr>
          <w:rFonts w:ascii="Arial" w:hAnsi="Arial"/>
          <w:noProof/>
          <w:color w:val="548DD4" w:themeColor="text2" w:themeTint="99"/>
        </w:rPr>
        <w:t>/</w:t>
      </w:r>
      <w:r w:rsidR="00105479" w:rsidRPr="001915F7">
        <w:rPr>
          <w:color w:val="548DD4" w:themeColor="text2" w:themeTint="99"/>
        </w:rPr>
        <w:t xml:space="preserve"> </w:t>
      </w:r>
      <w:r w:rsidR="00B92A3A" w:rsidRPr="001915F7">
        <w:rPr>
          <w:rFonts w:ascii="Arial" w:hAnsi="Arial"/>
          <w:noProof/>
          <w:color w:val="548DD4" w:themeColor="text2" w:themeTint="99"/>
        </w:rPr>
        <w:t>webcache/4.1.1.5/20140</w:t>
      </w:r>
      <w:r w:rsidR="00022114" w:rsidRPr="001915F7">
        <w:rPr>
          <w:rFonts w:ascii="Arial" w:hAnsi="Arial" w:hint="eastAsia"/>
          <w:noProof/>
          <w:color w:val="548DD4" w:themeColor="text2" w:themeTint="99"/>
        </w:rPr>
        <w:t>6</w:t>
      </w:r>
      <w:r w:rsidR="00530E42" w:rsidRPr="001915F7">
        <w:rPr>
          <w:rFonts w:ascii="Arial" w:hAnsi="Arial" w:hint="eastAsia"/>
          <w:noProof/>
          <w:color w:val="548DD4" w:themeColor="text2" w:themeTint="99"/>
        </w:rPr>
        <w:t>12</w:t>
      </w:r>
      <w:r w:rsidR="00022114" w:rsidRPr="001915F7">
        <w:rPr>
          <w:rFonts w:ascii="Arial" w:hAnsi="Arial" w:hint="eastAsia"/>
          <w:noProof/>
          <w:color w:val="548DD4" w:themeColor="text2" w:themeTint="99"/>
        </w:rPr>
        <w:t xml:space="preserve">/ </w:t>
      </w:r>
      <w:r w:rsidR="00530E42" w:rsidRPr="001915F7">
        <w:rPr>
          <w:rFonts w:ascii="Arial" w:hAnsi="Arial"/>
          <w:noProof/>
          <w:color w:val="548DD4" w:themeColor="text2" w:themeTint="99"/>
        </w:rPr>
        <w:t>snappy</w:t>
      </w:r>
    </w:p>
    <w:p w:rsidR="004224C2" w:rsidRPr="002065CF" w:rsidRDefault="002065CF" w:rsidP="002065CF">
      <w:pPr>
        <w:pStyle w:val="SIT3"/>
      </w:pPr>
      <w:r>
        <w:rPr>
          <w:rFonts w:hint="eastAsia"/>
        </w:rPr>
        <w:t> </w:t>
      </w:r>
      <w:r>
        <w:rPr>
          <w:rFonts w:hint="eastAsia"/>
        </w:rPr>
        <w:t>各组件下载相对</w:t>
      </w:r>
      <w:r w:rsidR="004224C2" w:rsidRPr="002065CF">
        <w:rPr>
          <w:rFonts w:hint="eastAsia"/>
        </w:rPr>
        <w:t>路径</w:t>
      </w:r>
    </w:p>
    <w:tbl>
      <w:tblPr>
        <w:tblStyle w:val="10"/>
        <w:tblW w:w="5000" w:type="pct"/>
        <w:tblLook w:val="04A0"/>
      </w:tblPr>
      <w:tblGrid>
        <w:gridCol w:w="1738"/>
        <w:gridCol w:w="7438"/>
      </w:tblGrid>
      <w:tr w:rsidR="004224C2" w:rsidRPr="002065CF" w:rsidTr="002065CF">
        <w:trPr>
          <w:cnfStyle w:val="100000000000"/>
        </w:trPr>
        <w:tc>
          <w:tcPr>
            <w:cnfStyle w:val="001000000000"/>
            <w:tcW w:w="947" w:type="pct"/>
          </w:tcPr>
          <w:p w:rsidR="004224C2" w:rsidRPr="002065CF" w:rsidRDefault="004224C2" w:rsidP="00DD3CB5">
            <w:pPr>
              <w:pStyle w:val="Title"/>
              <w:rPr>
                <w:sz w:val="24"/>
              </w:rPr>
            </w:pPr>
            <w:r w:rsidRPr="002065CF">
              <w:rPr>
                <w:rFonts w:hint="eastAsia"/>
              </w:rPr>
              <w:t>Module</w:t>
            </w:r>
          </w:p>
        </w:tc>
        <w:tc>
          <w:tcPr>
            <w:tcW w:w="4053" w:type="pct"/>
          </w:tcPr>
          <w:p w:rsidR="004224C2" w:rsidRPr="002065CF" w:rsidRDefault="004224C2" w:rsidP="00DD3CB5">
            <w:pPr>
              <w:pStyle w:val="Title"/>
              <w:cnfStyle w:val="100000000000"/>
            </w:pPr>
            <w:r w:rsidRPr="002065CF">
              <w:rPr>
                <w:rFonts w:hint="eastAsia"/>
              </w:rPr>
              <w:t>File Name</w:t>
            </w:r>
          </w:p>
        </w:tc>
      </w:tr>
      <w:tr w:rsidR="004224C2" w:rsidRPr="00E520A5" w:rsidTr="002065CF">
        <w:trPr>
          <w:trHeight w:val="226"/>
        </w:trPr>
        <w:tc>
          <w:tcPr>
            <w:cnfStyle w:val="001000000000"/>
            <w:tcW w:w="947" w:type="pct"/>
          </w:tcPr>
          <w:p w:rsidR="004224C2" w:rsidRPr="00E520A5" w:rsidRDefault="004224C2" w:rsidP="00B74672">
            <w:pPr>
              <w:pStyle w:val="af1"/>
              <w:rPr>
                <w:sz w:val="24"/>
              </w:rPr>
            </w:pPr>
            <w:r w:rsidRPr="00E520A5">
              <w:rPr>
                <w:rFonts w:hint="eastAsia"/>
              </w:rPr>
              <w:t>产品安装包</w:t>
            </w:r>
          </w:p>
        </w:tc>
        <w:tc>
          <w:tcPr>
            <w:tcW w:w="4053" w:type="pct"/>
          </w:tcPr>
          <w:p w:rsidR="004224C2" w:rsidRPr="0078694A" w:rsidRDefault="00B74672" w:rsidP="00B74672">
            <w:pPr>
              <w:pStyle w:val="af1"/>
              <w:cnfStyle w:val="000000000000"/>
            </w:pPr>
            <w:r w:rsidRPr="00B74672">
              <w:t>snappyFilter-multisp-R4.1.1.5_Alpha_B04_20140611.tar.gz</w:t>
            </w:r>
          </w:p>
        </w:tc>
      </w:tr>
      <w:tr w:rsidR="004224C2" w:rsidRPr="00E520A5" w:rsidTr="002065CF">
        <w:tc>
          <w:tcPr>
            <w:cnfStyle w:val="001000000000"/>
            <w:tcW w:w="947" w:type="pct"/>
          </w:tcPr>
          <w:p w:rsidR="004224C2" w:rsidRPr="00E520A5" w:rsidRDefault="004224C2" w:rsidP="00B74672">
            <w:pPr>
              <w:pStyle w:val="af1"/>
              <w:rPr>
                <w:sz w:val="24"/>
              </w:rPr>
            </w:pPr>
            <w:r w:rsidRPr="00E520A5">
              <w:rPr>
                <w:rFonts w:hint="eastAsia"/>
              </w:rPr>
              <w:t>数据库脚本</w:t>
            </w:r>
          </w:p>
        </w:tc>
        <w:tc>
          <w:tcPr>
            <w:tcW w:w="4053" w:type="pct"/>
          </w:tcPr>
          <w:p w:rsidR="004224C2" w:rsidRPr="00B74672" w:rsidRDefault="00B74672" w:rsidP="00B74672">
            <w:pPr>
              <w:pStyle w:val="af1"/>
              <w:cnfStyle w:val="000000000000"/>
            </w:pPr>
            <w:r w:rsidRPr="00B74672">
              <w:rPr>
                <w:rFonts w:hint="eastAsia"/>
              </w:rPr>
              <w:t>无</w:t>
            </w:r>
          </w:p>
        </w:tc>
      </w:tr>
      <w:tr w:rsidR="004224C2" w:rsidRPr="00E520A5" w:rsidTr="002065CF">
        <w:tc>
          <w:tcPr>
            <w:cnfStyle w:val="001000000000"/>
            <w:tcW w:w="947" w:type="pct"/>
          </w:tcPr>
          <w:p w:rsidR="004224C2" w:rsidRPr="00E520A5" w:rsidRDefault="004224C2" w:rsidP="00B74672">
            <w:pPr>
              <w:pStyle w:val="af1"/>
              <w:rPr>
                <w:sz w:val="24"/>
              </w:rPr>
            </w:pPr>
            <w:r w:rsidRPr="00E520A5">
              <w:rPr>
                <w:rFonts w:hint="eastAsia"/>
              </w:rPr>
              <w:t>Release Notes</w:t>
            </w:r>
          </w:p>
        </w:tc>
        <w:tc>
          <w:tcPr>
            <w:tcW w:w="4053" w:type="pct"/>
          </w:tcPr>
          <w:p w:rsidR="004224C2" w:rsidRPr="00B74672" w:rsidRDefault="00B74672" w:rsidP="000A7E71">
            <w:pPr>
              <w:pStyle w:val="af1"/>
              <w:cnfStyle w:val="000000000000"/>
            </w:pPr>
            <w:proofErr w:type="spellStart"/>
            <w:r w:rsidRPr="00B74672">
              <w:t>snappyFilter-multisp__ReleaseNote</w:t>
            </w:r>
            <w:proofErr w:type="spellEnd"/>
            <w:r w:rsidRPr="00B74672">
              <w:t xml:space="preserve"> - 20140612.docx</w:t>
            </w:r>
          </w:p>
        </w:tc>
      </w:tr>
      <w:tr w:rsidR="004224C2" w:rsidRPr="00E520A5" w:rsidTr="002065CF">
        <w:tc>
          <w:tcPr>
            <w:cnfStyle w:val="001000000000"/>
            <w:tcW w:w="947" w:type="pct"/>
          </w:tcPr>
          <w:p w:rsidR="004224C2" w:rsidRPr="00E520A5" w:rsidRDefault="004224C2" w:rsidP="00B74672">
            <w:pPr>
              <w:pStyle w:val="af1"/>
            </w:pPr>
            <w:r w:rsidRPr="00E520A5">
              <w:rPr>
                <w:rFonts w:hint="eastAsia"/>
              </w:rPr>
              <w:t>兼容性说明</w:t>
            </w:r>
          </w:p>
        </w:tc>
        <w:tc>
          <w:tcPr>
            <w:tcW w:w="4053" w:type="pct"/>
          </w:tcPr>
          <w:p w:rsidR="004224C2" w:rsidRPr="00FA274D" w:rsidRDefault="004224C2" w:rsidP="00B74672">
            <w:pPr>
              <w:pStyle w:val="af1"/>
              <w:cnfStyle w:val="000000000000"/>
            </w:pPr>
            <w:bookmarkStart w:id="0" w:name="_GoBack"/>
            <w:bookmarkEnd w:id="0"/>
          </w:p>
        </w:tc>
      </w:tr>
      <w:tr w:rsidR="004224C2" w:rsidRPr="00E520A5" w:rsidTr="002065CF">
        <w:tc>
          <w:tcPr>
            <w:cnfStyle w:val="001000000000"/>
            <w:tcW w:w="947" w:type="pct"/>
          </w:tcPr>
          <w:p w:rsidR="004224C2" w:rsidRPr="00E520A5" w:rsidRDefault="004224C2" w:rsidP="00B74672">
            <w:pPr>
              <w:pStyle w:val="af1"/>
              <w:rPr>
                <w:sz w:val="24"/>
              </w:rPr>
            </w:pPr>
            <w:r w:rsidRPr="00E520A5">
              <w:rPr>
                <w:rFonts w:hint="eastAsia"/>
              </w:rPr>
              <w:t>其他技术文档</w:t>
            </w:r>
          </w:p>
        </w:tc>
        <w:tc>
          <w:tcPr>
            <w:tcW w:w="4053" w:type="pct"/>
          </w:tcPr>
          <w:p w:rsidR="004224C2" w:rsidRPr="00FA274D" w:rsidRDefault="000A7E71" w:rsidP="00B74672">
            <w:pPr>
              <w:pStyle w:val="af1"/>
              <w:cnfStyle w:val="000000000000"/>
            </w:pPr>
            <w:r w:rsidRPr="00885117">
              <w:rPr>
                <w:rFonts w:hint="eastAsia"/>
              </w:rPr>
              <w:t>日志抽取程序安装手册</w:t>
            </w:r>
            <w:r w:rsidRPr="00885117">
              <w:rPr>
                <w:rFonts w:hint="eastAsia"/>
              </w:rPr>
              <w:t>(</w:t>
            </w:r>
            <w:r w:rsidRPr="00885117">
              <w:rPr>
                <w:rFonts w:hint="eastAsia"/>
              </w:rPr>
              <w:t>更新于</w:t>
            </w:r>
            <w:r w:rsidRPr="00885117">
              <w:rPr>
                <w:rFonts w:hint="eastAsia"/>
              </w:rPr>
              <w:t>20140612).</w:t>
            </w:r>
            <w:proofErr w:type="spellStart"/>
            <w:r w:rsidRPr="00885117">
              <w:rPr>
                <w:rFonts w:hint="eastAsia"/>
              </w:rPr>
              <w:t>docx</w:t>
            </w:r>
            <w:proofErr w:type="spellEnd"/>
          </w:p>
        </w:tc>
      </w:tr>
    </w:tbl>
    <w:p w:rsidR="004224C2" w:rsidRDefault="004224C2" w:rsidP="00E85340">
      <w:pPr>
        <w:pStyle w:val="SIT1"/>
      </w:pPr>
      <w:r>
        <w:rPr>
          <w:rFonts w:hint="eastAsia"/>
        </w:rPr>
        <w:t>安装和升级信息</w:t>
      </w:r>
    </w:p>
    <w:p w:rsidR="004224C2" w:rsidRDefault="004224C2" w:rsidP="00CC7D5B">
      <w:pPr>
        <w:pStyle w:val="SIT2"/>
      </w:pPr>
      <w:r>
        <w:rPr>
          <w:rFonts w:hint="eastAsia"/>
        </w:rPr>
        <w:t>安装和升级向导</w:t>
      </w:r>
    </w:p>
    <w:p w:rsidR="00C1656E" w:rsidRPr="00C1656E" w:rsidRDefault="00C1656E" w:rsidP="00C1656E">
      <w:pPr>
        <w:pStyle w:val="SIT3"/>
      </w:pPr>
      <w:r>
        <w:rPr>
          <w:rFonts w:hint="eastAsia"/>
        </w:rPr>
        <w:t>数据库更新</w:t>
      </w:r>
    </w:p>
    <w:p w:rsidR="006617A7" w:rsidRPr="00C1656E" w:rsidRDefault="009F1C8A" w:rsidP="00882321">
      <w:pPr>
        <w:pStyle w:val="SIT"/>
      </w:pPr>
      <w:r>
        <w:rPr>
          <w:rFonts w:hint="eastAsia"/>
        </w:rPr>
        <w:t>无</w:t>
      </w:r>
    </w:p>
    <w:p w:rsidR="004224C2" w:rsidRDefault="004224C2" w:rsidP="00C1656E">
      <w:pPr>
        <w:pStyle w:val="SIT3"/>
        <w:rPr>
          <w:rFonts w:hint="eastAsia"/>
        </w:rPr>
      </w:pPr>
      <w:r>
        <w:rPr>
          <w:rFonts w:hint="eastAsia"/>
        </w:rPr>
        <w:lastRenderedPageBreak/>
        <w:t>程序安装</w:t>
      </w:r>
    </w:p>
    <w:p w:rsidR="00321413" w:rsidRPr="00321413" w:rsidRDefault="00321413" w:rsidP="00321413">
      <w:r>
        <w:rPr>
          <w:rFonts w:hint="eastAsia"/>
        </w:rPr>
        <w:t>参考《日志抽取程序安装手册</w:t>
      </w:r>
      <w:r>
        <w:t>(</w:t>
      </w:r>
      <w:r>
        <w:rPr>
          <w:rFonts w:hint="eastAsia"/>
        </w:rPr>
        <w:t>更新于</w:t>
      </w:r>
      <w:r>
        <w:t>20140612).</w:t>
      </w:r>
      <w:proofErr w:type="spellStart"/>
      <w:r>
        <w:t>docx</w:t>
      </w:r>
      <w:proofErr w:type="spellEnd"/>
      <w:r>
        <w:rPr>
          <w:rFonts w:hint="eastAsia"/>
        </w:rPr>
        <w:t>》。</w:t>
      </w:r>
    </w:p>
    <w:p w:rsidR="004224C2" w:rsidRDefault="004224C2" w:rsidP="00C1656E">
      <w:pPr>
        <w:pStyle w:val="SIT3"/>
        <w:ind w:left="759" w:hangingChars="270" w:hanging="759"/>
        <w:rPr>
          <w:rFonts w:hint="eastAsia"/>
        </w:rPr>
      </w:pPr>
      <w:r>
        <w:rPr>
          <w:rFonts w:hint="eastAsia"/>
        </w:rPr>
        <w:t>配置更新</w:t>
      </w:r>
    </w:p>
    <w:p w:rsidR="00321413" w:rsidRPr="00321413" w:rsidRDefault="00321413" w:rsidP="00321413">
      <w:r>
        <w:rPr>
          <w:rFonts w:hint="eastAsia"/>
        </w:rPr>
        <w:t>参考《日志抽取程序安装手册</w:t>
      </w:r>
      <w:r>
        <w:t>(</w:t>
      </w:r>
      <w:r>
        <w:rPr>
          <w:rFonts w:hint="eastAsia"/>
        </w:rPr>
        <w:t>更新于</w:t>
      </w:r>
      <w:r>
        <w:t>20140612).</w:t>
      </w:r>
      <w:proofErr w:type="spellStart"/>
      <w:r>
        <w:t>docx</w:t>
      </w:r>
      <w:proofErr w:type="spellEnd"/>
      <w:r>
        <w:rPr>
          <w:rFonts w:hint="eastAsia"/>
        </w:rPr>
        <w:t>》。</w:t>
      </w:r>
    </w:p>
    <w:p w:rsidR="00321413" w:rsidRPr="00321413" w:rsidRDefault="00321413" w:rsidP="00321413"/>
    <w:p w:rsidR="00726F91" w:rsidRDefault="004224C2" w:rsidP="00726F91">
      <w:pPr>
        <w:pStyle w:val="SIT2"/>
      </w:pPr>
      <w:r w:rsidRPr="009F3948">
        <w:rPr>
          <w:rFonts w:hint="eastAsia"/>
        </w:rPr>
        <w:t>安装和升级注意事项</w:t>
      </w:r>
    </w:p>
    <w:p w:rsidR="00B430EA" w:rsidRPr="00B430EA" w:rsidRDefault="004224C2" w:rsidP="00726F91">
      <w:pPr>
        <w:pStyle w:val="SIT1"/>
      </w:pPr>
      <w:r>
        <w:rPr>
          <w:rFonts w:hint="eastAsia"/>
        </w:rPr>
        <w:t>产品备注</w:t>
      </w:r>
      <w:r w:rsidR="00935F18">
        <w:rPr>
          <w:rFonts w:hint="eastAsia"/>
        </w:rPr>
        <w:t>(</w:t>
      </w:r>
      <w:r w:rsidR="00935F18" w:rsidRPr="00935F18">
        <w:rPr>
          <w:rFonts w:hint="eastAsia"/>
          <w:color w:val="FF0000"/>
        </w:rPr>
        <w:t>重要</w:t>
      </w:r>
      <w:r w:rsidR="00935F18">
        <w:rPr>
          <w:rFonts w:hint="eastAsia"/>
        </w:rPr>
        <w:t>)</w:t>
      </w:r>
    </w:p>
    <w:p w:rsidR="00935F18" w:rsidRPr="00935F18" w:rsidRDefault="00C1656E" w:rsidP="00935F18">
      <w:r w:rsidRPr="00C1656E">
        <w:t>包括但不仅限以下内容：</w:t>
      </w:r>
      <w:r w:rsidRPr="00C1656E">
        <w:t xml:space="preserve"> </w:t>
      </w:r>
    </w:p>
    <w:p w:rsidR="00935F18" w:rsidRDefault="00935F18" w:rsidP="00935F18">
      <w:pPr>
        <w:rPr>
          <w:rFonts w:hint="eastAsia"/>
        </w:rPr>
      </w:pPr>
      <w:r>
        <w:rPr>
          <w:rFonts w:hint="eastAsia"/>
        </w:rPr>
        <w:t>按照目前坚总跟天地祥云确认，</w:t>
      </w:r>
    </w:p>
    <w:p w:rsidR="00935F18" w:rsidRDefault="00935F18" w:rsidP="00935F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、现场建天地祥云频道时，仍然采用目前</w:t>
      </w:r>
      <w:r>
        <w:rPr>
          <w:rFonts w:hint="eastAsia"/>
        </w:rPr>
        <w:t>log format</w:t>
      </w:r>
      <w:r>
        <w:rPr>
          <w:rFonts w:hint="eastAsia"/>
        </w:rPr>
        <w:t>，对于天地祥云日志抽取需要的字段</w:t>
      </w:r>
      <w:r>
        <w:rPr>
          <w:rFonts w:hint="eastAsia"/>
        </w:rPr>
        <w:t>$scheme|$host</w:t>
      </w:r>
      <w:r>
        <w:rPr>
          <w:rFonts w:hint="eastAsia"/>
        </w:rPr>
        <w:t>，请手工添加：</w:t>
      </w:r>
    </w:p>
    <w:p w:rsidR="00935F18" w:rsidRDefault="00935F18" w:rsidP="00935F18">
      <w:pPr>
        <w:rPr>
          <w:rFonts w:hint="eastAsia"/>
        </w:rPr>
      </w:pPr>
      <w:r>
        <w:rPr>
          <w:rFonts w:hint="eastAsia"/>
        </w:rPr>
        <w:t>OSS</w:t>
      </w:r>
      <w:r>
        <w:rPr>
          <w:rFonts w:hint="eastAsia"/>
        </w:rPr>
        <w:t>研发提供的</w:t>
      </w:r>
      <w:proofErr w:type="spellStart"/>
      <w:r>
        <w:rPr>
          <w:rFonts w:hint="eastAsia"/>
        </w:rPr>
        <w:t>log_format</w:t>
      </w:r>
      <w:proofErr w:type="spellEnd"/>
      <w:r>
        <w:rPr>
          <w:rFonts w:hint="eastAsia"/>
        </w:rPr>
        <w:t xml:space="preserve">  main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35F18" w:rsidRDefault="00935F18" w:rsidP="00935F18">
      <w:r>
        <w:t>'$</w:t>
      </w:r>
      <w:proofErr w:type="spellStart"/>
      <w:r>
        <w:t>session_id</w:t>
      </w:r>
      <w:proofErr w:type="spellEnd"/>
      <w:r>
        <w:t>|$channel|$</w:t>
      </w:r>
      <w:proofErr w:type="spellStart"/>
      <w:r>
        <w:t>msec</w:t>
      </w:r>
      <w:proofErr w:type="spellEnd"/>
      <w:r>
        <w:t>|$</w:t>
      </w:r>
      <w:proofErr w:type="spellStart"/>
      <w:r>
        <w:t>request_method</w:t>
      </w:r>
      <w:proofErr w:type="spellEnd"/>
      <w:r>
        <w:t>|$</w:t>
      </w:r>
      <w:proofErr w:type="spellStart"/>
      <w:r>
        <w:t>request_uri</w:t>
      </w:r>
      <w:proofErr w:type="spellEnd"/>
      <w:r>
        <w:t>|'</w:t>
      </w:r>
    </w:p>
    <w:p w:rsidR="00935F18" w:rsidRDefault="00935F18" w:rsidP="00935F18">
      <w:r>
        <w:t>'$status|$response_time|$request_header_length|$body_bytes_sent|MISS|0|'</w:t>
      </w:r>
    </w:p>
    <w:p w:rsidR="00935F18" w:rsidRDefault="00935F18" w:rsidP="00935F18">
      <w:r>
        <w:t>'$remote_addr|$label|1|$http_referer|$upstream_response_time||$http_user_agent'</w:t>
      </w:r>
    </w:p>
    <w:p w:rsidR="00AB134A" w:rsidRPr="00935F18" w:rsidRDefault="00935F18" w:rsidP="00935F18">
      <w:r>
        <w:rPr>
          <w:rFonts w:hint="eastAsia"/>
        </w:rPr>
        <w:t>'$userkey|$msec_begin|$duration|$upstream_addr|</w:t>
      </w:r>
      <w:r w:rsidR="004738E7">
        <w:rPr>
          <w:rFonts w:hint="eastAsia"/>
        </w:rPr>
        <w:t>$http_content-type|$remote_port</w:t>
      </w:r>
      <w:r>
        <w:rPr>
          <w:rFonts w:hint="eastAsia"/>
        </w:rPr>
        <w:t>|</w:t>
      </w:r>
      <w:r w:rsidRPr="004738E7">
        <w:rPr>
          <w:rFonts w:hint="eastAsia"/>
          <w:color w:val="FF0000"/>
        </w:rPr>
        <w:t>$scheme|$host</w:t>
      </w:r>
      <w:r w:rsidR="004738E7" w:rsidRPr="004738E7">
        <w:rPr>
          <w:color w:val="FF0000"/>
        </w:rPr>
        <w:t>'</w:t>
      </w:r>
      <w:r>
        <w:rPr>
          <w:rFonts w:hint="eastAsia"/>
        </w:rPr>
        <w:t>；</w:t>
      </w:r>
    </w:p>
    <w:sectPr w:rsidR="00AB134A" w:rsidRPr="00935F18" w:rsidSect="00CA6281">
      <w:headerReference w:type="default" r:id="rId8"/>
      <w:footerReference w:type="default" r:id="rId9"/>
      <w:type w:val="continuous"/>
      <w:pgSz w:w="11909" w:h="16834" w:code="9"/>
      <w:pgMar w:top="1304" w:right="1588" w:bottom="1440" w:left="136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84C" w:rsidRDefault="0048684C">
      <w:r>
        <w:separator/>
      </w:r>
    </w:p>
  </w:endnote>
  <w:endnote w:type="continuationSeparator" w:id="0">
    <w:p w:rsidR="0048684C" w:rsidRDefault="00486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F1F" w:rsidRDefault="00A41F1F" w:rsidP="00C123A1">
    <w:pPr>
      <w:pStyle w:val="a4"/>
      <w:tabs>
        <w:tab w:val="clear" w:pos="4153"/>
        <w:tab w:val="clear" w:pos="8306"/>
        <w:tab w:val="left" w:pos="5700"/>
      </w:tabs>
      <w:jc w:val="center"/>
      <w:rPr>
        <w:rFonts w:ascii="Verdana" w:hAnsi="Verdana" w:cs="Arial"/>
        <w:b/>
        <w:bCs/>
        <w:sz w:val="16"/>
      </w:rPr>
    </w:pPr>
    <w:r w:rsidRPr="00A41F1F">
      <w:rPr>
        <w:rFonts w:ascii="Verdana" w:hAnsi="Verdana" w:cs="Arial"/>
        <w:sz w:val="18"/>
      </w:rPr>
      <w:t xml:space="preserve">Copyright © </w:t>
    </w:r>
    <w:r w:rsidR="00CF190A">
      <w:rPr>
        <w:rFonts w:ascii="Verdana" w:hAnsi="Verdana" w:cs="Arial" w:hint="eastAsia"/>
        <w:sz w:val="18"/>
      </w:rPr>
      <w:t xml:space="preserve">Shanghai </w:t>
    </w:r>
    <w:proofErr w:type="spellStart"/>
    <w:r w:rsidR="00CF190A">
      <w:rPr>
        <w:rFonts w:ascii="Verdana" w:hAnsi="Verdana" w:cs="Arial" w:hint="eastAsia"/>
        <w:sz w:val="18"/>
      </w:rPr>
      <w:t>Sihua</w:t>
    </w:r>
    <w:proofErr w:type="spellEnd"/>
    <w:r w:rsidRPr="00A41F1F">
      <w:rPr>
        <w:rFonts w:ascii="Verdana" w:hAnsi="Verdana" w:cs="Arial"/>
        <w:sz w:val="18"/>
      </w:rPr>
      <w:t xml:space="preserve"> Technologies</w:t>
    </w:r>
    <w:r w:rsidR="00CF190A">
      <w:rPr>
        <w:rFonts w:ascii="Verdana" w:hAnsi="Verdana" w:cs="Arial" w:hint="eastAsia"/>
        <w:sz w:val="18"/>
      </w:rPr>
      <w:t xml:space="preserve"> Co</w:t>
    </w:r>
    <w:r w:rsidRPr="00A41F1F">
      <w:rPr>
        <w:rFonts w:ascii="Verdana" w:hAnsi="Verdana" w:cs="Arial"/>
        <w:sz w:val="18"/>
      </w:rPr>
      <w:t>.</w:t>
    </w:r>
    <w:r w:rsidR="00CF190A">
      <w:rPr>
        <w:rFonts w:ascii="Verdana" w:hAnsi="Verdana" w:cs="Arial" w:hint="eastAsia"/>
        <w:sz w:val="18"/>
      </w:rPr>
      <w:t>, Ltd</w:t>
    </w:r>
    <w:r w:rsidRPr="00A41F1F">
      <w:rPr>
        <w:rFonts w:ascii="Verdana" w:hAnsi="Verdana" w:cs="Arial"/>
        <w:sz w:val="18"/>
      </w:rPr>
      <w:t xml:space="preserve"> All rights reserved.</w:t>
    </w:r>
    <w:r w:rsidR="00EE2D8F" w:rsidRPr="00EE2D8F">
      <w:rPr>
        <w:rFonts w:ascii="Verdana" w:hAnsi="Verdana" w:cs="Arial"/>
        <w:noProof/>
        <w:sz w:val="20"/>
      </w:rPr>
      <w:pict>
        <v:line id="Line 6" o:spid="_x0000_s4097" style="position:absolute;left:0;text-align:left;z-index:251657216;visibility:visible;mso-wrap-distance-top:-3e-5mm;mso-wrap-distance-bottom:-3e-5mm;mso-position-horizontal-relative:text;mso-position-vertical-relative:text" from="-18pt,-2.2pt" to="498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BA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6m0yeQGCM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"/>
      </w:pict>
    </w:r>
    <w:r w:rsidRPr="00A41F1F">
      <w:rPr>
        <w:rFonts w:ascii="Verdana" w:hAnsi="Verdana" w:cs="Arial"/>
        <w:b/>
        <w:bCs/>
        <w:sz w:val="16"/>
      </w:rPr>
      <w:t xml:space="preserve">                                                                                                Tel: 86(21)61421822    Fax: 86(21)</w:t>
    </w:r>
    <w:r w:rsidR="000450D1">
      <w:rPr>
        <w:rFonts w:ascii="Verdana" w:hAnsi="Verdana" w:cs="Arial" w:hint="eastAsia"/>
        <w:b/>
        <w:bCs/>
        <w:sz w:val="16"/>
      </w:rPr>
      <w:t>61818388</w:t>
    </w:r>
    <w:r w:rsidRPr="00A41F1F">
      <w:rPr>
        <w:rFonts w:ascii="Verdana" w:hAnsi="Verdana" w:cs="Arial"/>
        <w:b/>
        <w:bCs/>
        <w:sz w:val="20"/>
      </w:rPr>
      <w:t xml:space="preserve">   </w:t>
    </w:r>
    <w:hyperlink r:id="rId1" w:history="1">
      <w:r w:rsidR="000841C7" w:rsidRPr="00B02461">
        <w:rPr>
          <w:rStyle w:val="a7"/>
          <w:rFonts w:ascii="Verdana" w:hAnsi="Verdana" w:cs="Arial"/>
          <w:b/>
          <w:bCs/>
          <w:sz w:val="16"/>
        </w:rPr>
        <w:t>URL:www.</w:t>
      </w:r>
      <w:r w:rsidR="000841C7" w:rsidRPr="00B02461">
        <w:rPr>
          <w:rStyle w:val="a7"/>
          <w:rFonts w:ascii="Verdana" w:hAnsi="Verdana" w:cs="Arial" w:hint="eastAsia"/>
          <w:b/>
          <w:bCs/>
          <w:sz w:val="16"/>
        </w:rPr>
        <w:t>sihuatech</w:t>
      </w:r>
      <w:r w:rsidR="000841C7" w:rsidRPr="00B02461">
        <w:rPr>
          <w:rStyle w:val="a7"/>
          <w:rFonts w:ascii="Verdana" w:hAnsi="Verdana" w:cs="Arial"/>
          <w:b/>
          <w:bCs/>
          <w:sz w:val="16"/>
        </w:rPr>
        <w:t>.com</w:t>
      </w:r>
    </w:hyperlink>
  </w:p>
  <w:p w:rsidR="00C123A1" w:rsidRPr="00C123A1" w:rsidRDefault="00C123A1" w:rsidP="00C123A1">
    <w:pPr>
      <w:jc w:val="center"/>
      <w:rPr>
        <w:sz w:val="18"/>
        <w:szCs w:val="18"/>
      </w:rPr>
    </w:pPr>
    <w:r w:rsidRPr="00C123A1">
      <w:rPr>
        <w:sz w:val="18"/>
        <w:szCs w:val="18"/>
        <w:lang w:val="zh-CN"/>
      </w:rPr>
      <w:t xml:space="preserve"> </w:t>
    </w:r>
    <w:r w:rsidR="00EE2D8F" w:rsidRPr="00C123A1">
      <w:rPr>
        <w:sz w:val="18"/>
        <w:szCs w:val="18"/>
      </w:rPr>
      <w:fldChar w:fldCharType="begin"/>
    </w:r>
    <w:r w:rsidRPr="00C123A1">
      <w:rPr>
        <w:sz w:val="18"/>
        <w:szCs w:val="18"/>
      </w:rPr>
      <w:instrText xml:space="preserve"> PAGE </w:instrText>
    </w:r>
    <w:r w:rsidR="00EE2D8F" w:rsidRPr="00C123A1">
      <w:rPr>
        <w:sz w:val="18"/>
        <w:szCs w:val="18"/>
      </w:rPr>
      <w:fldChar w:fldCharType="separate"/>
    </w:r>
    <w:r w:rsidR="004738E7">
      <w:rPr>
        <w:noProof/>
        <w:sz w:val="18"/>
        <w:szCs w:val="18"/>
      </w:rPr>
      <w:t>3</w:t>
    </w:r>
    <w:r w:rsidR="00EE2D8F" w:rsidRPr="00C123A1">
      <w:rPr>
        <w:sz w:val="18"/>
        <w:szCs w:val="18"/>
      </w:rPr>
      <w:fldChar w:fldCharType="end"/>
    </w:r>
    <w:r w:rsidRPr="00C123A1">
      <w:rPr>
        <w:sz w:val="18"/>
        <w:szCs w:val="18"/>
        <w:lang w:val="zh-CN"/>
      </w:rPr>
      <w:t xml:space="preserve"> / </w:t>
    </w:r>
    <w:r w:rsidR="00EE2D8F" w:rsidRPr="00C123A1">
      <w:rPr>
        <w:sz w:val="18"/>
        <w:szCs w:val="18"/>
      </w:rPr>
      <w:fldChar w:fldCharType="begin"/>
    </w:r>
    <w:r w:rsidRPr="00C123A1">
      <w:rPr>
        <w:sz w:val="18"/>
        <w:szCs w:val="18"/>
      </w:rPr>
      <w:instrText xml:space="preserve"> NUMPAGES  </w:instrText>
    </w:r>
    <w:r w:rsidR="00EE2D8F" w:rsidRPr="00C123A1">
      <w:rPr>
        <w:sz w:val="18"/>
        <w:szCs w:val="18"/>
      </w:rPr>
      <w:fldChar w:fldCharType="separate"/>
    </w:r>
    <w:r w:rsidR="004738E7">
      <w:rPr>
        <w:noProof/>
        <w:sz w:val="18"/>
        <w:szCs w:val="18"/>
      </w:rPr>
      <w:t>3</w:t>
    </w:r>
    <w:r w:rsidR="00EE2D8F" w:rsidRPr="00C123A1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84C" w:rsidRDefault="0048684C">
      <w:r>
        <w:separator/>
      </w:r>
    </w:p>
  </w:footnote>
  <w:footnote w:type="continuationSeparator" w:id="0">
    <w:p w:rsidR="0048684C" w:rsidRDefault="004868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5A8" w:rsidRDefault="00A46948" w:rsidP="00F01456">
    <w:pPr>
      <w:pStyle w:val="a3"/>
      <w:ind w:left="4153" w:hanging="415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-729615</wp:posOffset>
          </wp:positionH>
          <wp:positionV relativeFrom="paragraph">
            <wp:posOffset>-238125</wp:posOffset>
          </wp:positionV>
          <wp:extent cx="7439025" cy="561975"/>
          <wp:effectExtent l="0" t="0" r="9525" b="9525"/>
          <wp:wrapNone/>
          <wp:docPr id="13" name="图片 13" descr="b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41F1F">
      <w:rPr>
        <w:rFonts w:eastAsia="黑体" w:hint="eastAsia"/>
        <w:sz w:val="16"/>
      </w:rPr>
      <w:t xml:space="preserve"> </w:t>
    </w:r>
    <w:r w:rsidR="00B50C43">
      <w:rPr>
        <w:rFonts w:eastAsia="黑体" w:hint="eastAsia"/>
        <w:sz w:val="16"/>
      </w:rPr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E2D"/>
    <w:multiLevelType w:val="hybridMultilevel"/>
    <w:tmpl w:val="D0828D4C"/>
    <w:lvl w:ilvl="0" w:tplc="85DEFC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41637B"/>
    <w:multiLevelType w:val="multilevel"/>
    <w:tmpl w:val="FEAE00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6417EFF"/>
    <w:multiLevelType w:val="hybridMultilevel"/>
    <w:tmpl w:val="A7DC2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5E30796"/>
    <w:multiLevelType w:val="hybridMultilevel"/>
    <w:tmpl w:val="81C04C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A7C6517"/>
    <w:multiLevelType w:val="hybridMultilevel"/>
    <w:tmpl w:val="27067E08"/>
    <w:lvl w:ilvl="0" w:tplc="89FCFB54">
      <w:start w:val="1"/>
      <w:numFmt w:val="decimal"/>
      <w:pStyle w:val="SIT5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B73BE8"/>
    <w:multiLevelType w:val="multilevel"/>
    <w:tmpl w:val="29C0368E"/>
    <w:lvl w:ilvl="0">
      <w:start w:val="1"/>
      <w:numFmt w:val="decimal"/>
      <w:pStyle w:val="SIT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IT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SIT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6">
    <w:nsid w:val="59ED208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5"/>
  </w:num>
  <w:num w:numId="12">
    <w:abstractNumId w:val="6"/>
  </w:num>
  <w:num w:numId="13">
    <w:abstractNumId w:val="2"/>
  </w:num>
  <w:num w:numId="14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2FB2"/>
    <w:rsid w:val="00022114"/>
    <w:rsid w:val="000256DD"/>
    <w:rsid w:val="00026EA0"/>
    <w:rsid w:val="00027B6D"/>
    <w:rsid w:val="0003512A"/>
    <w:rsid w:val="00036B6E"/>
    <w:rsid w:val="000415A8"/>
    <w:rsid w:val="00043867"/>
    <w:rsid w:val="000450D1"/>
    <w:rsid w:val="0005403C"/>
    <w:rsid w:val="000841C7"/>
    <w:rsid w:val="000902EF"/>
    <w:rsid w:val="00090FFA"/>
    <w:rsid w:val="0009506E"/>
    <w:rsid w:val="000A1481"/>
    <w:rsid w:val="000A52FD"/>
    <w:rsid w:val="000A7E71"/>
    <w:rsid w:val="000C0EED"/>
    <w:rsid w:val="000D3975"/>
    <w:rsid w:val="000D4987"/>
    <w:rsid w:val="000D58E1"/>
    <w:rsid w:val="000E61BF"/>
    <w:rsid w:val="00105479"/>
    <w:rsid w:val="001246C1"/>
    <w:rsid w:val="00131B33"/>
    <w:rsid w:val="00151122"/>
    <w:rsid w:val="001518BE"/>
    <w:rsid w:val="00152C0C"/>
    <w:rsid w:val="0015780B"/>
    <w:rsid w:val="00176B29"/>
    <w:rsid w:val="00177565"/>
    <w:rsid w:val="001808A8"/>
    <w:rsid w:val="001915F7"/>
    <w:rsid w:val="001B2255"/>
    <w:rsid w:val="001B6373"/>
    <w:rsid w:val="001C4551"/>
    <w:rsid w:val="001F2FB2"/>
    <w:rsid w:val="001F6CDE"/>
    <w:rsid w:val="002065CF"/>
    <w:rsid w:val="00224E1E"/>
    <w:rsid w:val="00242CE4"/>
    <w:rsid w:val="0025110E"/>
    <w:rsid w:val="002633F9"/>
    <w:rsid w:val="00265436"/>
    <w:rsid w:val="0026565F"/>
    <w:rsid w:val="002802C8"/>
    <w:rsid w:val="002C2D2B"/>
    <w:rsid w:val="002D13B7"/>
    <w:rsid w:val="002D25F3"/>
    <w:rsid w:val="002D64FC"/>
    <w:rsid w:val="003029BC"/>
    <w:rsid w:val="0031001E"/>
    <w:rsid w:val="00310C8C"/>
    <w:rsid w:val="00317C1B"/>
    <w:rsid w:val="00321413"/>
    <w:rsid w:val="003270DC"/>
    <w:rsid w:val="00327F18"/>
    <w:rsid w:val="00337107"/>
    <w:rsid w:val="003513F0"/>
    <w:rsid w:val="00353CE0"/>
    <w:rsid w:val="00360240"/>
    <w:rsid w:val="00371C9B"/>
    <w:rsid w:val="00377E45"/>
    <w:rsid w:val="00390432"/>
    <w:rsid w:val="00392A61"/>
    <w:rsid w:val="00393C11"/>
    <w:rsid w:val="003A4C30"/>
    <w:rsid w:val="003A673E"/>
    <w:rsid w:val="003A6FD5"/>
    <w:rsid w:val="003B60E4"/>
    <w:rsid w:val="003C0F0A"/>
    <w:rsid w:val="003C299B"/>
    <w:rsid w:val="003C661E"/>
    <w:rsid w:val="003D414C"/>
    <w:rsid w:val="003D5106"/>
    <w:rsid w:val="003E06F9"/>
    <w:rsid w:val="003E3237"/>
    <w:rsid w:val="003F56A1"/>
    <w:rsid w:val="004170F7"/>
    <w:rsid w:val="00417BE2"/>
    <w:rsid w:val="00420F57"/>
    <w:rsid w:val="004224C2"/>
    <w:rsid w:val="004331DC"/>
    <w:rsid w:val="004340A5"/>
    <w:rsid w:val="00437CD4"/>
    <w:rsid w:val="00442EB5"/>
    <w:rsid w:val="00445C68"/>
    <w:rsid w:val="00453CD0"/>
    <w:rsid w:val="0045725B"/>
    <w:rsid w:val="00466055"/>
    <w:rsid w:val="004723BA"/>
    <w:rsid w:val="004738E7"/>
    <w:rsid w:val="0048684C"/>
    <w:rsid w:val="0049175D"/>
    <w:rsid w:val="0049505C"/>
    <w:rsid w:val="004A585D"/>
    <w:rsid w:val="004B323F"/>
    <w:rsid w:val="004B673A"/>
    <w:rsid w:val="004C2FB4"/>
    <w:rsid w:val="004D4A09"/>
    <w:rsid w:val="004E18B9"/>
    <w:rsid w:val="004E5E12"/>
    <w:rsid w:val="004E731D"/>
    <w:rsid w:val="004F1F5E"/>
    <w:rsid w:val="004F31CF"/>
    <w:rsid w:val="00504F7B"/>
    <w:rsid w:val="00511C99"/>
    <w:rsid w:val="00515BF7"/>
    <w:rsid w:val="0051615E"/>
    <w:rsid w:val="00530AAF"/>
    <w:rsid w:val="00530E42"/>
    <w:rsid w:val="00535E5A"/>
    <w:rsid w:val="00537AE9"/>
    <w:rsid w:val="0056022B"/>
    <w:rsid w:val="00567D4C"/>
    <w:rsid w:val="005803BB"/>
    <w:rsid w:val="00593F74"/>
    <w:rsid w:val="005A4BA9"/>
    <w:rsid w:val="005C7E6B"/>
    <w:rsid w:val="005D7D4A"/>
    <w:rsid w:val="005E1B65"/>
    <w:rsid w:val="005F0340"/>
    <w:rsid w:val="005F44FF"/>
    <w:rsid w:val="006070F2"/>
    <w:rsid w:val="00610F43"/>
    <w:rsid w:val="00617701"/>
    <w:rsid w:val="00640EF5"/>
    <w:rsid w:val="00647A2A"/>
    <w:rsid w:val="006617A7"/>
    <w:rsid w:val="00665188"/>
    <w:rsid w:val="006700A7"/>
    <w:rsid w:val="0067245C"/>
    <w:rsid w:val="006931B1"/>
    <w:rsid w:val="006B4790"/>
    <w:rsid w:val="006C4115"/>
    <w:rsid w:val="006C5257"/>
    <w:rsid w:val="006D0349"/>
    <w:rsid w:val="006D2A80"/>
    <w:rsid w:val="006D38F9"/>
    <w:rsid w:val="006D44A6"/>
    <w:rsid w:val="006D7F11"/>
    <w:rsid w:val="006E0C5C"/>
    <w:rsid w:val="006E6739"/>
    <w:rsid w:val="006F4D4C"/>
    <w:rsid w:val="006F4D6F"/>
    <w:rsid w:val="00701A2F"/>
    <w:rsid w:val="0071258A"/>
    <w:rsid w:val="00722333"/>
    <w:rsid w:val="00726F91"/>
    <w:rsid w:val="007415A0"/>
    <w:rsid w:val="007519DC"/>
    <w:rsid w:val="007562A9"/>
    <w:rsid w:val="00763E4A"/>
    <w:rsid w:val="00777439"/>
    <w:rsid w:val="0078694A"/>
    <w:rsid w:val="00793B5F"/>
    <w:rsid w:val="007962EE"/>
    <w:rsid w:val="00796E27"/>
    <w:rsid w:val="007A5294"/>
    <w:rsid w:val="007B5C4D"/>
    <w:rsid w:val="007C2D01"/>
    <w:rsid w:val="007C44F0"/>
    <w:rsid w:val="007C7C1B"/>
    <w:rsid w:val="007E63A5"/>
    <w:rsid w:val="007F610D"/>
    <w:rsid w:val="00805D5D"/>
    <w:rsid w:val="00807C5B"/>
    <w:rsid w:val="00824304"/>
    <w:rsid w:val="008252E3"/>
    <w:rsid w:val="008256F6"/>
    <w:rsid w:val="00835641"/>
    <w:rsid w:val="00851CC1"/>
    <w:rsid w:val="00882321"/>
    <w:rsid w:val="00882A2D"/>
    <w:rsid w:val="008850AC"/>
    <w:rsid w:val="00885117"/>
    <w:rsid w:val="00890DD2"/>
    <w:rsid w:val="008B67A4"/>
    <w:rsid w:val="008C275B"/>
    <w:rsid w:val="008E1DC4"/>
    <w:rsid w:val="008E4C3F"/>
    <w:rsid w:val="00900B8E"/>
    <w:rsid w:val="00905974"/>
    <w:rsid w:val="00906DA1"/>
    <w:rsid w:val="00917E2C"/>
    <w:rsid w:val="009208B5"/>
    <w:rsid w:val="0093059A"/>
    <w:rsid w:val="00935F18"/>
    <w:rsid w:val="00956727"/>
    <w:rsid w:val="00985E46"/>
    <w:rsid w:val="00993AFE"/>
    <w:rsid w:val="009A0888"/>
    <w:rsid w:val="009C2B02"/>
    <w:rsid w:val="009C356D"/>
    <w:rsid w:val="009D40E9"/>
    <w:rsid w:val="009E06B8"/>
    <w:rsid w:val="009E7E08"/>
    <w:rsid w:val="009F1C8A"/>
    <w:rsid w:val="009F4D1B"/>
    <w:rsid w:val="009F6CC0"/>
    <w:rsid w:val="00A12289"/>
    <w:rsid w:val="00A16A68"/>
    <w:rsid w:val="00A215E0"/>
    <w:rsid w:val="00A41F1F"/>
    <w:rsid w:val="00A449F0"/>
    <w:rsid w:val="00A4618A"/>
    <w:rsid w:val="00A46948"/>
    <w:rsid w:val="00A506BC"/>
    <w:rsid w:val="00A56CB0"/>
    <w:rsid w:val="00A6730E"/>
    <w:rsid w:val="00A673F4"/>
    <w:rsid w:val="00A757D5"/>
    <w:rsid w:val="00A8244F"/>
    <w:rsid w:val="00AB134A"/>
    <w:rsid w:val="00AC2B75"/>
    <w:rsid w:val="00AE78F5"/>
    <w:rsid w:val="00B041DC"/>
    <w:rsid w:val="00B26399"/>
    <w:rsid w:val="00B35191"/>
    <w:rsid w:val="00B430EA"/>
    <w:rsid w:val="00B46244"/>
    <w:rsid w:val="00B473F1"/>
    <w:rsid w:val="00B47A57"/>
    <w:rsid w:val="00B50C43"/>
    <w:rsid w:val="00B570DA"/>
    <w:rsid w:val="00B64FB7"/>
    <w:rsid w:val="00B739BF"/>
    <w:rsid w:val="00B74672"/>
    <w:rsid w:val="00B7579B"/>
    <w:rsid w:val="00B778F5"/>
    <w:rsid w:val="00B81B89"/>
    <w:rsid w:val="00B83FD3"/>
    <w:rsid w:val="00B90F4E"/>
    <w:rsid w:val="00B92A3A"/>
    <w:rsid w:val="00B94C53"/>
    <w:rsid w:val="00B95157"/>
    <w:rsid w:val="00B9646A"/>
    <w:rsid w:val="00BB5CBE"/>
    <w:rsid w:val="00BC7C66"/>
    <w:rsid w:val="00BD1A18"/>
    <w:rsid w:val="00BD26CB"/>
    <w:rsid w:val="00BD325E"/>
    <w:rsid w:val="00BF685A"/>
    <w:rsid w:val="00C00767"/>
    <w:rsid w:val="00C0437B"/>
    <w:rsid w:val="00C112FA"/>
    <w:rsid w:val="00C1184D"/>
    <w:rsid w:val="00C123A1"/>
    <w:rsid w:val="00C1656E"/>
    <w:rsid w:val="00C17008"/>
    <w:rsid w:val="00C2252A"/>
    <w:rsid w:val="00C22832"/>
    <w:rsid w:val="00C24971"/>
    <w:rsid w:val="00C3396B"/>
    <w:rsid w:val="00C33A90"/>
    <w:rsid w:val="00C858C3"/>
    <w:rsid w:val="00C86F1C"/>
    <w:rsid w:val="00C9371D"/>
    <w:rsid w:val="00CA6281"/>
    <w:rsid w:val="00CC7D5B"/>
    <w:rsid w:val="00CD42F0"/>
    <w:rsid w:val="00CD6E22"/>
    <w:rsid w:val="00CE0763"/>
    <w:rsid w:val="00CE3FE5"/>
    <w:rsid w:val="00CF1480"/>
    <w:rsid w:val="00CF190A"/>
    <w:rsid w:val="00CF6FAA"/>
    <w:rsid w:val="00D041A1"/>
    <w:rsid w:val="00D0637D"/>
    <w:rsid w:val="00D263F3"/>
    <w:rsid w:val="00D324A3"/>
    <w:rsid w:val="00D3346F"/>
    <w:rsid w:val="00D47A45"/>
    <w:rsid w:val="00D5133D"/>
    <w:rsid w:val="00D53A08"/>
    <w:rsid w:val="00D74100"/>
    <w:rsid w:val="00D773EA"/>
    <w:rsid w:val="00DA2C07"/>
    <w:rsid w:val="00DA416F"/>
    <w:rsid w:val="00DB3166"/>
    <w:rsid w:val="00DC2C1F"/>
    <w:rsid w:val="00DC3274"/>
    <w:rsid w:val="00DD3CB5"/>
    <w:rsid w:val="00DD74A6"/>
    <w:rsid w:val="00DE2B40"/>
    <w:rsid w:val="00DE4D96"/>
    <w:rsid w:val="00E16DBA"/>
    <w:rsid w:val="00E30C1B"/>
    <w:rsid w:val="00E3357C"/>
    <w:rsid w:val="00E85340"/>
    <w:rsid w:val="00EA1ED2"/>
    <w:rsid w:val="00EA2D6B"/>
    <w:rsid w:val="00EB5A30"/>
    <w:rsid w:val="00EC2240"/>
    <w:rsid w:val="00EC358B"/>
    <w:rsid w:val="00EC3ECE"/>
    <w:rsid w:val="00EC6B21"/>
    <w:rsid w:val="00EE2D8F"/>
    <w:rsid w:val="00EE428A"/>
    <w:rsid w:val="00EE55CF"/>
    <w:rsid w:val="00EE57EA"/>
    <w:rsid w:val="00EF082E"/>
    <w:rsid w:val="00EF7282"/>
    <w:rsid w:val="00EF7869"/>
    <w:rsid w:val="00F01456"/>
    <w:rsid w:val="00F03C6B"/>
    <w:rsid w:val="00F07D72"/>
    <w:rsid w:val="00F10A2F"/>
    <w:rsid w:val="00F163A0"/>
    <w:rsid w:val="00F16D0C"/>
    <w:rsid w:val="00F20688"/>
    <w:rsid w:val="00F21BEF"/>
    <w:rsid w:val="00F6080E"/>
    <w:rsid w:val="00F634E8"/>
    <w:rsid w:val="00F70A39"/>
    <w:rsid w:val="00F713C7"/>
    <w:rsid w:val="00F9739B"/>
    <w:rsid w:val="00FA274D"/>
    <w:rsid w:val="00FD36D8"/>
    <w:rsid w:val="00FE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9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SIT标题 1"/>
    <w:basedOn w:val="a"/>
    <w:next w:val="a"/>
    <w:link w:val="1Char"/>
    <w:autoRedefine/>
    <w:qFormat/>
    <w:rsid w:val="00A4694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5F034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F0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B64F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qFormat/>
    <w:rsid w:val="003C0F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4224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4224C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F034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F0340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5F0340"/>
    <w:pPr>
      <w:spacing w:before="120" w:after="120" w:line="360" w:lineRule="auto"/>
    </w:pPr>
  </w:style>
  <w:style w:type="paragraph" w:styleId="a6">
    <w:name w:val="Body Text Indent"/>
    <w:basedOn w:val="a"/>
    <w:rsid w:val="005F0340"/>
    <w:pPr>
      <w:spacing w:before="120"/>
      <w:ind w:firstLine="360"/>
    </w:pPr>
    <w:rPr>
      <w:rFonts w:ascii="Arial" w:hAnsi="Arial" w:cs="Arial"/>
      <w:sz w:val="22"/>
    </w:rPr>
  </w:style>
  <w:style w:type="paragraph" w:styleId="20">
    <w:name w:val="Body Text Indent 2"/>
    <w:basedOn w:val="a"/>
    <w:rsid w:val="005F0340"/>
    <w:pPr>
      <w:spacing w:before="120"/>
      <w:ind w:firstLine="360"/>
    </w:pPr>
    <w:rPr>
      <w:rFonts w:ascii="仿宋_GB2312" w:eastAsia="仿宋_GB2312"/>
    </w:rPr>
  </w:style>
  <w:style w:type="paragraph" w:styleId="30">
    <w:name w:val="Body Text Indent 3"/>
    <w:basedOn w:val="a"/>
    <w:rsid w:val="005F0340"/>
    <w:pPr>
      <w:ind w:firstLine="357"/>
    </w:pPr>
    <w:rPr>
      <w:rFonts w:ascii="黑体" w:eastAsia="黑体"/>
    </w:rPr>
  </w:style>
  <w:style w:type="character" w:styleId="a7">
    <w:name w:val="Hyperlink"/>
    <w:basedOn w:val="a0"/>
    <w:rsid w:val="005F0340"/>
    <w:rPr>
      <w:color w:val="0000FF"/>
      <w:u w:val="single"/>
    </w:rPr>
  </w:style>
  <w:style w:type="paragraph" w:styleId="a8">
    <w:name w:val="Date"/>
    <w:basedOn w:val="a"/>
    <w:next w:val="a"/>
    <w:rsid w:val="005F0340"/>
    <w:pPr>
      <w:ind w:leftChars="2500" w:left="100"/>
    </w:pPr>
    <w:rPr>
      <w:sz w:val="28"/>
    </w:rPr>
  </w:style>
  <w:style w:type="paragraph" w:styleId="a9">
    <w:name w:val="Balloon Text"/>
    <w:basedOn w:val="a"/>
    <w:semiHidden/>
    <w:rsid w:val="00242CE4"/>
    <w:rPr>
      <w:sz w:val="18"/>
      <w:szCs w:val="18"/>
    </w:rPr>
  </w:style>
  <w:style w:type="table" w:styleId="aa">
    <w:name w:val="Table Grid"/>
    <w:basedOn w:val="a1"/>
    <w:rsid w:val="006B4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5"/>
    <w:rsid w:val="003C0F0A"/>
    <w:pPr>
      <w:numPr>
        <w:ilvl w:val="4"/>
      </w:numPr>
      <w:tabs>
        <w:tab w:val="num" w:pos="1701"/>
      </w:tabs>
      <w:spacing w:after="160" w:line="240" w:lineRule="exact"/>
      <w:ind w:left="1701" w:hanging="850"/>
    </w:pPr>
    <w:rPr>
      <w:rFonts w:ascii="Verdana" w:hAnsi="Verdana"/>
      <w:bCs w:val="0"/>
      <w:noProof/>
      <w:sz w:val="20"/>
      <w:szCs w:val="20"/>
      <w:lang w:eastAsia="en-US"/>
    </w:rPr>
  </w:style>
  <w:style w:type="paragraph" w:customStyle="1" w:styleId="CharChar1Char">
    <w:name w:val="Char Char1 Char"/>
    <w:basedOn w:val="a"/>
    <w:rsid w:val="00C17008"/>
    <w:pPr>
      <w:ind w:firstLineChars="200" w:firstLine="200"/>
    </w:pPr>
    <w:rPr>
      <w:rFonts w:ascii="Tahoma" w:hAnsi="Tahoma"/>
      <w:szCs w:val="20"/>
    </w:rPr>
  </w:style>
  <w:style w:type="character" w:styleId="ab">
    <w:name w:val="annotation reference"/>
    <w:basedOn w:val="a0"/>
    <w:semiHidden/>
    <w:rsid w:val="00EB5A30"/>
    <w:rPr>
      <w:sz w:val="21"/>
      <w:szCs w:val="21"/>
    </w:rPr>
  </w:style>
  <w:style w:type="paragraph" w:styleId="ac">
    <w:name w:val="annotation text"/>
    <w:basedOn w:val="a"/>
    <w:semiHidden/>
    <w:rsid w:val="00EB5A30"/>
  </w:style>
  <w:style w:type="paragraph" w:styleId="ad">
    <w:name w:val="annotation subject"/>
    <w:basedOn w:val="ac"/>
    <w:next w:val="ac"/>
    <w:semiHidden/>
    <w:rsid w:val="00EB5A30"/>
    <w:rPr>
      <w:b/>
      <w:bCs/>
    </w:rPr>
  </w:style>
  <w:style w:type="paragraph" w:customStyle="1" w:styleId="40">
    <w:name w:val="标题4"/>
    <w:basedOn w:val="4"/>
    <w:qFormat/>
    <w:rsid w:val="00B64FB7"/>
    <w:pPr>
      <w:ind w:left="1679" w:hanging="420"/>
    </w:pPr>
    <w:rPr>
      <w:sz w:val="30"/>
    </w:rPr>
  </w:style>
  <w:style w:type="character" w:customStyle="1" w:styleId="4Char">
    <w:name w:val="标题 4 Char"/>
    <w:basedOn w:val="a0"/>
    <w:link w:val="4"/>
    <w:semiHidden/>
    <w:rsid w:val="00B64F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aliases w:val="SIT标题 1 Char"/>
    <w:basedOn w:val="a0"/>
    <w:link w:val="1"/>
    <w:rsid w:val="00A46948"/>
    <w:rPr>
      <w:b/>
      <w:bCs/>
      <w:kern w:val="44"/>
      <w:sz w:val="32"/>
      <w:szCs w:val="44"/>
    </w:rPr>
  </w:style>
  <w:style w:type="paragraph" w:customStyle="1" w:styleId="ae">
    <w:name w:val="大标题"/>
    <w:basedOn w:val="a"/>
    <w:next w:val="a"/>
    <w:autoRedefine/>
    <w:qFormat/>
    <w:rsid w:val="007A5294"/>
    <w:pPr>
      <w:jc w:val="center"/>
    </w:pPr>
    <w:rPr>
      <w:rFonts w:ascii="宋体" w:eastAsia="黑体" w:hAnsi="宋体"/>
      <w:b/>
      <w:sz w:val="44"/>
      <w:szCs w:val="44"/>
    </w:rPr>
  </w:style>
  <w:style w:type="paragraph" w:customStyle="1" w:styleId="SIT3">
    <w:name w:val="SIT标题3"/>
    <w:basedOn w:val="1"/>
    <w:next w:val="a"/>
    <w:autoRedefine/>
    <w:qFormat/>
    <w:rsid w:val="00C1656E"/>
    <w:pPr>
      <w:numPr>
        <w:ilvl w:val="2"/>
        <w:numId w:val="2"/>
      </w:numPr>
      <w:spacing w:before="120" w:after="120" w:line="360" w:lineRule="auto"/>
      <w:outlineLvl w:val="2"/>
    </w:pPr>
    <w:rPr>
      <w:rFonts w:ascii="Arial" w:hAnsi="Arial"/>
      <w:sz w:val="28"/>
    </w:rPr>
  </w:style>
  <w:style w:type="paragraph" w:customStyle="1" w:styleId="SIT2">
    <w:name w:val="SIT标题2"/>
    <w:basedOn w:val="2"/>
    <w:next w:val="SIT"/>
    <w:autoRedefine/>
    <w:qFormat/>
    <w:rsid w:val="00CC7D5B"/>
    <w:pPr>
      <w:numPr>
        <w:ilvl w:val="1"/>
        <w:numId w:val="2"/>
      </w:numPr>
      <w:spacing w:before="240" w:after="120" w:line="415" w:lineRule="auto"/>
    </w:pPr>
    <w:rPr>
      <w:sz w:val="30"/>
    </w:rPr>
  </w:style>
  <w:style w:type="paragraph" w:customStyle="1" w:styleId="SIT1">
    <w:name w:val="SIT标题1"/>
    <w:basedOn w:val="1"/>
    <w:next w:val="SIT2"/>
    <w:autoRedefine/>
    <w:qFormat/>
    <w:rsid w:val="00E85340"/>
    <w:pPr>
      <w:numPr>
        <w:numId w:val="2"/>
      </w:numPr>
      <w:snapToGrid w:val="0"/>
      <w:spacing w:before="240" w:after="120" w:line="480" w:lineRule="auto"/>
    </w:pPr>
    <w:rPr>
      <w:rFonts w:ascii="Arial" w:hAnsi="Arial"/>
    </w:rPr>
  </w:style>
  <w:style w:type="paragraph" w:customStyle="1" w:styleId="SIT">
    <w:name w:val="SIT正文"/>
    <w:basedOn w:val="a"/>
    <w:autoRedefine/>
    <w:qFormat/>
    <w:rsid w:val="00882321"/>
    <w:pPr>
      <w:adjustRightInd w:val="0"/>
      <w:snapToGrid w:val="0"/>
      <w:spacing w:line="360" w:lineRule="auto"/>
      <w:ind w:left="1081" w:firstLineChars="200" w:firstLine="420"/>
      <w:jc w:val="left"/>
    </w:pPr>
    <w:rPr>
      <w:rFonts w:ascii="Arial" w:hAnsi="Arial"/>
      <w:noProof/>
    </w:rPr>
  </w:style>
  <w:style w:type="character" w:styleId="af">
    <w:name w:val="Strong"/>
    <w:basedOn w:val="a0"/>
    <w:qFormat/>
    <w:rsid w:val="00AB134A"/>
    <w:rPr>
      <w:rFonts w:ascii="Tahoma" w:eastAsia="宋体" w:hAnsi="Tahoma"/>
      <w:b/>
      <w:bCs/>
      <w:kern w:val="2"/>
      <w:sz w:val="24"/>
      <w:lang w:val="en-US" w:eastAsia="zh-CN" w:bidi="ar-SA"/>
    </w:rPr>
  </w:style>
  <w:style w:type="paragraph" w:styleId="af0">
    <w:name w:val="List Paragraph"/>
    <w:basedOn w:val="a"/>
    <w:uiPriority w:val="34"/>
    <w:qFormat/>
    <w:rsid w:val="00AB134A"/>
    <w:pPr>
      <w:ind w:firstLineChars="200" w:firstLine="420"/>
    </w:pPr>
  </w:style>
  <w:style w:type="paragraph" w:customStyle="1" w:styleId="af1">
    <w:name w:val="表格字体"/>
    <w:basedOn w:val="af0"/>
    <w:autoRedefine/>
    <w:qFormat/>
    <w:rsid w:val="00B74672"/>
    <w:pPr>
      <w:widowControl/>
      <w:adjustRightInd w:val="0"/>
      <w:snapToGrid w:val="0"/>
      <w:spacing w:beforeLines="50" w:after="100" w:afterAutospacing="1" w:line="360" w:lineRule="auto"/>
      <w:ind w:firstLineChars="0" w:firstLine="0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Title">
    <w:name w:val="表格Title"/>
    <w:basedOn w:val="af1"/>
    <w:autoRedefine/>
    <w:qFormat/>
    <w:rsid w:val="00DD3CB5"/>
    <w:pPr>
      <w:jc w:val="left"/>
    </w:pPr>
    <w:rPr>
      <w:b/>
      <w:iCs/>
      <w:sz w:val="21"/>
    </w:rPr>
  </w:style>
  <w:style w:type="character" w:customStyle="1" w:styleId="6Char">
    <w:name w:val="标题 6 Char"/>
    <w:basedOn w:val="a0"/>
    <w:link w:val="6"/>
    <w:semiHidden/>
    <w:rsid w:val="004224C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4224C2"/>
    <w:rPr>
      <w:b/>
      <w:bCs/>
      <w:kern w:val="2"/>
      <w:sz w:val="24"/>
      <w:szCs w:val="24"/>
    </w:rPr>
  </w:style>
  <w:style w:type="table" w:styleId="10">
    <w:name w:val="Table Classic 1"/>
    <w:basedOn w:val="a1"/>
    <w:rsid w:val="004224C2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IT5">
    <w:name w:val="SIT标题5"/>
    <w:basedOn w:val="5"/>
    <w:next w:val="SIT"/>
    <w:qFormat/>
    <w:rsid w:val="006F4D4C"/>
    <w:pPr>
      <w:numPr>
        <w:numId w:val="3"/>
      </w:numPr>
      <w:spacing w:before="120" w:after="120" w:line="360" w:lineRule="auto"/>
      <w:ind w:left="777" w:hanging="357"/>
    </w:pPr>
    <w:rPr>
      <w:rFonts w:ascii="Arial" w:hAnsi="Arial"/>
      <w:sz w:val="21"/>
    </w:rPr>
  </w:style>
  <w:style w:type="paragraph" w:customStyle="1" w:styleId="SIT4">
    <w:name w:val="SIT标题4"/>
    <w:basedOn w:val="4"/>
    <w:next w:val="SIT"/>
    <w:autoRedefine/>
    <w:qFormat/>
    <w:rsid w:val="006F4D4C"/>
    <w:rPr>
      <w:rFonts w:ascii="Arial" w:hAnsi="Arial"/>
      <w:sz w:val="24"/>
    </w:rPr>
  </w:style>
  <w:style w:type="character" w:customStyle="1" w:styleId="nobr1">
    <w:name w:val="nobr1"/>
    <w:basedOn w:val="a0"/>
    <w:rsid w:val="00151122"/>
  </w:style>
  <w:style w:type="paragraph" w:styleId="af2">
    <w:name w:val="Document Map"/>
    <w:basedOn w:val="a"/>
    <w:link w:val="Char"/>
    <w:semiHidden/>
    <w:unhideWhenUsed/>
    <w:rsid w:val="00224E1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f2"/>
    <w:semiHidden/>
    <w:rsid w:val="00224E1E"/>
    <w:rPr>
      <w:rFonts w:ascii="宋体"/>
      <w:kern w:val="2"/>
      <w:sz w:val="18"/>
      <w:szCs w:val="18"/>
    </w:rPr>
  </w:style>
  <w:style w:type="paragraph" w:styleId="af3">
    <w:name w:val="Normal (Web)"/>
    <w:basedOn w:val="a"/>
    <w:uiPriority w:val="99"/>
    <w:unhideWhenUsed/>
    <w:rsid w:val="00D3346F"/>
    <w:pPr>
      <w:widowControl/>
      <w:spacing w:before="240"/>
      <w:jc w:val="left"/>
    </w:pPr>
    <w:rPr>
      <w:rFonts w:ascii="宋体" w:hAnsi="宋体" w:cs="宋体"/>
      <w:kern w:val="0"/>
      <w:sz w:val="24"/>
    </w:rPr>
  </w:style>
  <w:style w:type="character" w:customStyle="1" w:styleId="mailheadsubjectmainword1">
    <w:name w:val="mail_head_subject_main_word1"/>
    <w:basedOn w:val="a0"/>
    <w:rsid w:val="00825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9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SIT标题 1"/>
    <w:basedOn w:val="a"/>
    <w:next w:val="a"/>
    <w:link w:val="1Char"/>
    <w:autoRedefine/>
    <w:qFormat/>
    <w:rsid w:val="00A4694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5F034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F03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B64F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qFormat/>
    <w:rsid w:val="003C0F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4224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4224C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F034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F0340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5F0340"/>
    <w:pPr>
      <w:spacing w:before="120" w:after="120" w:line="360" w:lineRule="auto"/>
    </w:pPr>
  </w:style>
  <w:style w:type="paragraph" w:styleId="a6">
    <w:name w:val="Body Text Indent"/>
    <w:basedOn w:val="a"/>
    <w:rsid w:val="005F0340"/>
    <w:pPr>
      <w:spacing w:before="120"/>
      <w:ind w:firstLine="360"/>
    </w:pPr>
    <w:rPr>
      <w:rFonts w:ascii="Arial" w:hAnsi="Arial" w:cs="Arial"/>
      <w:sz w:val="22"/>
    </w:rPr>
  </w:style>
  <w:style w:type="paragraph" w:styleId="20">
    <w:name w:val="Body Text Indent 2"/>
    <w:basedOn w:val="a"/>
    <w:rsid w:val="005F0340"/>
    <w:pPr>
      <w:spacing w:before="120"/>
      <w:ind w:firstLine="360"/>
    </w:pPr>
    <w:rPr>
      <w:rFonts w:ascii="仿宋_GB2312" w:eastAsia="仿宋_GB2312"/>
    </w:rPr>
  </w:style>
  <w:style w:type="paragraph" w:styleId="30">
    <w:name w:val="Body Text Indent 3"/>
    <w:basedOn w:val="a"/>
    <w:rsid w:val="005F0340"/>
    <w:pPr>
      <w:ind w:firstLine="357"/>
    </w:pPr>
    <w:rPr>
      <w:rFonts w:ascii="黑体" w:eastAsia="黑体"/>
    </w:rPr>
  </w:style>
  <w:style w:type="character" w:styleId="a7">
    <w:name w:val="Hyperlink"/>
    <w:basedOn w:val="a0"/>
    <w:rsid w:val="005F0340"/>
    <w:rPr>
      <w:color w:val="0000FF"/>
      <w:u w:val="single"/>
    </w:rPr>
  </w:style>
  <w:style w:type="paragraph" w:styleId="a8">
    <w:name w:val="Date"/>
    <w:basedOn w:val="a"/>
    <w:next w:val="a"/>
    <w:rsid w:val="005F0340"/>
    <w:pPr>
      <w:ind w:leftChars="2500" w:left="100"/>
    </w:pPr>
    <w:rPr>
      <w:sz w:val="28"/>
    </w:rPr>
  </w:style>
  <w:style w:type="paragraph" w:styleId="a9">
    <w:name w:val="Balloon Text"/>
    <w:basedOn w:val="a"/>
    <w:semiHidden/>
    <w:rsid w:val="00242CE4"/>
    <w:rPr>
      <w:sz w:val="18"/>
      <w:szCs w:val="18"/>
    </w:rPr>
  </w:style>
  <w:style w:type="table" w:styleId="aa">
    <w:name w:val="Table Grid"/>
    <w:basedOn w:val="a1"/>
    <w:rsid w:val="006B4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5"/>
    <w:rsid w:val="003C0F0A"/>
    <w:pPr>
      <w:numPr>
        <w:ilvl w:val="4"/>
      </w:numPr>
      <w:tabs>
        <w:tab w:val="num" w:pos="1701"/>
      </w:tabs>
      <w:spacing w:after="160" w:line="240" w:lineRule="exact"/>
      <w:ind w:left="1701" w:hanging="850"/>
    </w:pPr>
    <w:rPr>
      <w:rFonts w:ascii="Verdana" w:hAnsi="Verdana"/>
      <w:bCs w:val="0"/>
      <w:noProof/>
      <w:sz w:val="20"/>
      <w:szCs w:val="20"/>
      <w:lang w:eastAsia="en-US"/>
    </w:rPr>
  </w:style>
  <w:style w:type="paragraph" w:customStyle="1" w:styleId="CharChar1Char">
    <w:name w:val="Char Char1 Char"/>
    <w:basedOn w:val="a"/>
    <w:rsid w:val="00C17008"/>
    <w:pPr>
      <w:ind w:firstLineChars="200" w:firstLine="200"/>
    </w:pPr>
    <w:rPr>
      <w:rFonts w:ascii="Tahoma" w:hAnsi="Tahoma"/>
      <w:szCs w:val="20"/>
    </w:rPr>
  </w:style>
  <w:style w:type="character" w:styleId="ab">
    <w:name w:val="annotation reference"/>
    <w:basedOn w:val="a0"/>
    <w:semiHidden/>
    <w:rsid w:val="00EB5A30"/>
    <w:rPr>
      <w:sz w:val="21"/>
      <w:szCs w:val="21"/>
    </w:rPr>
  </w:style>
  <w:style w:type="paragraph" w:styleId="ac">
    <w:name w:val="annotation text"/>
    <w:basedOn w:val="a"/>
    <w:semiHidden/>
    <w:rsid w:val="00EB5A30"/>
  </w:style>
  <w:style w:type="paragraph" w:styleId="ad">
    <w:name w:val="annotation subject"/>
    <w:basedOn w:val="ac"/>
    <w:next w:val="ac"/>
    <w:semiHidden/>
    <w:rsid w:val="00EB5A30"/>
    <w:rPr>
      <w:b/>
      <w:bCs/>
    </w:rPr>
  </w:style>
  <w:style w:type="paragraph" w:customStyle="1" w:styleId="40">
    <w:name w:val="标题4"/>
    <w:basedOn w:val="4"/>
    <w:qFormat/>
    <w:rsid w:val="00B64FB7"/>
    <w:pPr>
      <w:ind w:left="1679" w:hanging="420"/>
    </w:pPr>
    <w:rPr>
      <w:sz w:val="30"/>
    </w:rPr>
  </w:style>
  <w:style w:type="character" w:customStyle="1" w:styleId="4Char">
    <w:name w:val="标题 4 Char"/>
    <w:basedOn w:val="a0"/>
    <w:link w:val="4"/>
    <w:semiHidden/>
    <w:rsid w:val="00B64F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aliases w:val="SIT标题 1 Char"/>
    <w:basedOn w:val="a0"/>
    <w:link w:val="1"/>
    <w:rsid w:val="00A46948"/>
    <w:rPr>
      <w:b/>
      <w:bCs/>
      <w:kern w:val="44"/>
      <w:sz w:val="32"/>
      <w:szCs w:val="44"/>
    </w:rPr>
  </w:style>
  <w:style w:type="paragraph" w:customStyle="1" w:styleId="ae">
    <w:name w:val="大标题"/>
    <w:basedOn w:val="a"/>
    <w:next w:val="a"/>
    <w:autoRedefine/>
    <w:qFormat/>
    <w:rsid w:val="007A5294"/>
    <w:pPr>
      <w:jc w:val="center"/>
    </w:pPr>
    <w:rPr>
      <w:rFonts w:ascii="宋体" w:eastAsia="黑体" w:hAnsi="宋体"/>
      <w:b/>
      <w:sz w:val="44"/>
      <w:szCs w:val="44"/>
    </w:rPr>
  </w:style>
  <w:style w:type="paragraph" w:customStyle="1" w:styleId="SIT3">
    <w:name w:val="SIT标题3"/>
    <w:basedOn w:val="1"/>
    <w:next w:val="a"/>
    <w:autoRedefine/>
    <w:qFormat/>
    <w:rsid w:val="00C1656E"/>
    <w:pPr>
      <w:numPr>
        <w:ilvl w:val="2"/>
        <w:numId w:val="2"/>
      </w:numPr>
      <w:spacing w:before="120" w:after="120" w:line="360" w:lineRule="auto"/>
      <w:outlineLvl w:val="2"/>
    </w:pPr>
    <w:rPr>
      <w:rFonts w:ascii="Arial" w:hAnsi="Arial"/>
      <w:sz w:val="28"/>
    </w:rPr>
  </w:style>
  <w:style w:type="paragraph" w:customStyle="1" w:styleId="SIT2">
    <w:name w:val="SIT标题2"/>
    <w:basedOn w:val="2"/>
    <w:next w:val="SIT"/>
    <w:autoRedefine/>
    <w:qFormat/>
    <w:rsid w:val="00CC7D5B"/>
    <w:pPr>
      <w:numPr>
        <w:ilvl w:val="1"/>
        <w:numId w:val="2"/>
      </w:numPr>
      <w:spacing w:before="240" w:after="120" w:line="415" w:lineRule="auto"/>
    </w:pPr>
    <w:rPr>
      <w:sz w:val="30"/>
    </w:rPr>
  </w:style>
  <w:style w:type="paragraph" w:customStyle="1" w:styleId="SIT1">
    <w:name w:val="SIT标题1"/>
    <w:basedOn w:val="1"/>
    <w:next w:val="SIT2"/>
    <w:autoRedefine/>
    <w:qFormat/>
    <w:rsid w:val="00E85340"/>
    <w:pPr>
      <w:numPr>
        <w:numId w:val="2"/>
      </w:numPr>
      <w:snapToGrid w:val="0"/>
      <w:spacing w:before="240" w:after="120" w:line="480" w:lineRule="auto"/>
    </w:pPr>
    <w:rPr>
      <w:rFonts w:ascii="Arial" w:hAnsi="Arial"/>
    </w:rPr>
  </w:style>
  <w:style w:type="paragraph" w:customStyle="1" w:styleId="SIT">
    <w:name w:val="SIT正文"/>
    <w:basedOn w:val="a"/>
    <w:autoRedefine/>
    <w:qFormat/>
    <w:rsid w:val="006F4D6F"/>
    <w:pPr>
      <w:adjustRightInd w:val="0"/>
      <w:snapToGrid w:val="0"/>
      <w:spacing w:line="360" w:lineRule="auto"/>
      <w:ind w:firstLineChars="200" w:firstLine="420"/>
    </w:pPr>
    <w:rPr>
      <w:rFonts w:ascii="Arial" w:hAnsi="Arial"/>
      <w:noProof/>
    </w:rPr>
  </w:style>
  <w:style w:type="character" w:styleId="af">
    <w:name w:val="Strong"/>
    <w:basedOn w:val="a0"/>
    <w:qFormat/>
    <w:rsid w:val="00AB134A"/>
    <w:rPr>
      <w:rFonts w:ascii="Tahoma" w:eastAsia="宋体" w:hAnsi="Tahoma"/>
      <w:b/>
      <w:bCs/>
      <w:kern w:val="2"/>
      <w:sz w:val="24"/>
      <w:lang w:val="en-US" w:eastAsia="zh-CN" w:bidi="ar-SA"/>
    </w:rPr>
  </w:style>
  <w:style w:type="paragraph" w:styleId="af0">
    <w:name w:val="List Paragraph"/>
    <w:basedOn w:val="a"/>
    <w:uiPriority w:val="34"/>
    <w:qFormat/>
    <w:rsid w:val="00AB134A"/>
    <w:pPr>
      <w:ind w:firstLineChars="200" w:firstLine="420"/>
    </w:pPr>
  </w:style>
  <w:style w:type="paragraph" w:customStyle="1" w:styleId="af1">
    <w:name w:val="表格字体"/>
    <w:basedOn w:val="af0"/>
    <w:autoRedefine/>
    <w:qFormat/>
    <w:rsid w:val="000A52FD"/>
    <w:pPr>
      <w:widowControl/>
      <w:adjustRightInd w:val="0"/>
      <w:snapToGrid w:val="0"/>
      <w:spacing w:beforeLines="50" w:after="100" w:afterAutospacing="1" w:line="360" w:lineRule="auto"/>
      <w:ind w:firstLineChars="0" w:firstLine="0"/>
    </w:pPr>
    <w:rPr>
      <w:rFonts w:ascii="Arial" w:hAnsi="Arial" w:cs="宋体"/>
      <w:color w:val="000000"/>
      <w:kern w:val="0"/>
      <w:sz w:val="18"/>
      <w:szCs w:val="18"/>
    </w:rPr>
  </w:style>
  <w:style w:type="paragraph" w:customStyle="1" w:styleId="Title">
    <w:name w:val="表格Title"/>
    <w:basedOn w:val="af1"/>
    <w:autoRedefine/>
    <w:qFormat/>
    <w:rsid w:val="004F1F5E"/>
    <w:pPr>
      <w:jc w:val="center"/>
    </w:pPr>
    <w:rPr>
      <w:b/>
      <w:iCs/>
      <w:sz w:val="21"/>
    </w:rPr>
  </w:style>
  <w:style w:type="character" w:customStyle="1" w:styleId="6Char">
    <w:name w:val="标题 6 Char"/>
    <w:basedOn w:val="a0"/>
    <w:link w:val="6"/>
    <w:semiHidden/>
    <w:rsid w:val="004224C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4224C2"/>
    <w:rPr>
      <w:b/>
      <w:bCs/>
      <w:kern w:val="2"/>
      <w:sz w:val="24"/>
      <w:szCs w:val="24"/>
    </w:rPr>
  </w:style>
  <w:style w:type="table" w:styleId="10">
    <w:name w:val="Table Classic 1"/>
    <w:basedOn w:val="a1"/>
    <w:rsid w:val="004224C2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IT5">
    <w:name w:val="SIT标题5"/>
    <w:basedOn w:val="5"/>
    <w:next w:val="SIT"/>
    <w:qFormat/>
    <w:rsid w:val="006F4D4C"/>
    <w:pPr>
      <w:numPr>
        <w:numId w:val="3"/>
      </w:numPr>
      <w:spacing w:before="120" w:after="120" w:line="360" w:lineRule="auto"/>
      <w:ind w:left="777" w:hanging="357"/>
    </w:pPr>
    <w:rPr>
      <w:rFonts w:ascii="Arial" w:hAnsi="Arial"/>
      <w:sz w:val="21"/>
    </w:rPr>
  </w:style>
  <w:style w:type="paragraph" w:customStyle="1" w:styleId="SIT4">
    <w:name w:val="SIT标题4"/>
    <w:basedOn w:val="4"/>
    <w:next w:val="SIT"/>
    <w:autoRedefine/>
    <w:qFormat/>
    <w:rsid w:val="006F4D4C"/>
    <w:rPr>
      <w:rFonts w:ascii="Arial" w:hAnsi="Arial"/>
      <w:sz w:val="24"/>
    </w:rPr>
  </w:style>
  <w:style w:type="character" w:customStyle="1" w:styleId="nobr1">
    <w:name w:val="nobr1"/>
    <w:basedOn w:val="a0"/>
    <w:rsid w:val="00151122"/>
  </w:style>
  <w:style w:type="paragraph" w:styleId="af2">
    <w:name w:val="Document Map"/>
    <w:basedOn w:val="a"/>
    <w:link w:val="Char"/>
    <w:semiHidden/>
    <w:unhideWhenUsed/>
    <w:rsid w:val="00224E1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f2"/>
    <w:semiHidden/>
    <w:rsid w:val="00224E1E"/>
    <w:rPr>
      <w:rFonts w:ascii="宋体"/>
      <w:kern w:val="2"/>
      <w:sz w:val="18"/>
      <w:szCs w:val="18"/>
    </w:rPr>
  </w:style>
  <w:style w:type="paragraph" w:styleId="af3">
    <w:name w:val="Normal (Web)"/>
    <w:basedOn w:val="a"/>
    <w:uiPriority w:val="99"/>
    <w:unhideWhenUsed/>
    <w:rsid w:val="00D3346F"/>
    <w:pPr>
      <w:widowControl/>
      <w:spacing w:before="240"/>
      <w:jc w:val="left"/>
    </w:pPr>
    <w:rPr>
      <w:rFonts w:ascii="宋体" w:hAnsi="宋体" w:cs="宋体"/>
      <w:kern w:val="0"/>
      <w:sz w:val="24"/>
    </w:rPr>
  </w:style>
  <w:style w:type="character" w:customStyle="1" w:styleId="mailheadsubjectmainword1">
    <w:name w:val="mail_head_subject_main_word1"/>
    <w:basedOn w:val="a0"/>
    <w:rsid w:val="008252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491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9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91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9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120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7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747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467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62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4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64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9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E:\Jane\templat\www.sihua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791;&#20221;\4&#26376;\&#21457;&#24067;\&#26032;&#24314;&#25991;&#20214;&#22841;\ReleaseNo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D6729-6746-4B2B-97D6-AE362DB7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ReleaseNote.dotx</Template>
  <TotalTime>257</TotalTime>
  <Pages>3</Pages>
  <Words>191</Words>
  <Characters>1089</Characters>
  <Application>Microsoft Office Word</Application>
  <DocSecurity>0</DocSecurity>
  <Lines>9</Lines>
  <Paragraphs>2</Paragraphs>
  <ScaleCrop>false</ScaleCrop>
  <Company>SEEWAP</Company>
  <LinksUpToDate>false</LinksUpToDate>
  <CharactersWithSpaces>1278</CharactersWithSpaces>
  <SharedDoc>false</SharedDoc>
  <HLinks>
    <vt:vector size="6" baseType="variant">
      <vt:variant>
        <vt:i4>5832744</vt:i4>
      </vt:variant>
      <vt:variant>
        <vt:i4>0</vt:i4>
      </vt:variant>
      <vt:variant>
        <vt:i4>0</vt:i4>
      </vt:variant>
      <vt:variant>
        <vt:i4>5</vt:i4>
      </vt:variant>
      <vt:variant>
        <vt:lpwstr>E:\Jane\templat\www.sihuatech.com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sihua</dc:title>
  <dc:creator>微软用户</dc:creator>
  <cp:lastModifiedBy>aime</cp:lastModifiedBy>
  <cp:revision>42</cp:revision>
  <cp:lastPrinted>2005-11-14T02:26:00Z</cp:lastPrinted>
  <dcterms:created xsi:type="dcterms:W3CDTF">2014-05-30T07:11:00Z</dcterms:created>
  <dcterms:modified xsi:type="dcterms:W3CDTF">2014-06-12T11:10:00Z</dcterms:modified>
</cp:coreProperties>
</file>